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B1886" w14:textId="77777777" w:rsidR="00E97402" w:rsidRDefault="00E97402">
      <w:pPr>
        <w:pStyle w:val="Text"/>
        <w:ind w:firstLine="0"/>
        <w:rPr>
          <w:sz w:val="18"/>
          <w:szCs w:val="18"/>
        </w:rPr>
      </w:pPr>
      <w:r>
        <w:rPr>
          <w:sz w:val="18"/>
          <w:szCs w:val="18"/>
        </w:rPr>
        <w:footnoteReference w:customMarkFollows="1" w:id="1"/>
        <w:sym w:font="Symbol" w:char="F020"/>
      </w:r>
    </w:p>
    <w:p w14:paraId="7608AA1D" w14:textId="57314C9F" w:rsidR="00E97402" w:rsidRDefault="00454956">
      <w:pPr>
        <w:pStyle w:val="Title"/>
        <w:framePr w:wrap="notBeside"/>
      </w:pPr>
      <w:r>
        <w:t>Scion IoT Smart Home – Smart Smoke Detector</w:t>
      </w:r>
    </w:p>
    <w:p w14:paraId="457307C8"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68FE5733" w14:textId="5D27D92A" w:rsidR="00E97402" w:rsidRPr="00A84C80" w:rsidRDefault="00E97402">
      <w:pPr>
        <w:pStyle w:val="Abstract"/>
      </w:pPr>
      <w:r>
        <w:rPr>
          <w:i/>
          <w:iCs/>
        </w:rPr>
        <w:t>Abstract</w:t>
      </w:r>
      <w:r w:rsidR="00E45B6B">
        <w:t xml:space="preserve">- Internet of things is an evolutionary idea which connects different physical things to the internet. It has huge business opportunity in the regards of home </w:t>
      </w:r>
      <w:r w:rsidR="00F77A77">
        <w:t>automation, as</w:t>
      </w:r>
      <w:r w:rsidR="00BE067A">
        <w:t xml:space="preserve"> we become more </w:t>
      </w:r>
      <w:r w:rsidR="00162F3C">
        <w:t xml:space="preserve">automated on every other sector.  It would be essential for our future to adapt IoT in to the building sector. When considering our homes, </w:t>
      </w:r>
      <w:r w:rsidR="00A84C80">
        <w:t xml:space="preserve">providing the household equipment’s the ability to communicate each other, will make it more secure and smarter. </w:t>
      </w:r>
      <w:r w:rsidR="00A84C80" w:rsidRPr="00A84C80">
        <w:rPr>
          <w:lang w:val="en-GB"/>
        </w:rPr>
        <w:t xml:space="preserve">Through this project our goal is to design </w:t>
      </w:r>
      <w:r w:rsidR="00C7455C">
        <w:rPr>
          <w:lang w:val="en-GB"/>
        </w:rPr>
        <w:t xml:space="preserve">a </w:t>
      </w:r>
      <w:r w:rsidR="00A84C80" w:rsidRPr="00A84C80">
        <w:rPr>
          <w:lang w:val="en-GB"/>
        </w:rPr>
        <w:t>smart device for smoke detection at home. A</w:t>
      </w:r>
      <w:r w:rsidR="00C7455C">
        <w:rPr>
          <w:lang w:val="en-GB"/>
        </w:rPr>
        <w:t xml:space="preserve"> smoke detector makes use of different sensors in order to detect a smoke</w:t>
      </w:r>
      <w:r w:rsidR="00122C09">
        <w:rPr>
          <w:lang w:val="en-GB"/>
        </w:rPr>
        <w:t>.</w:t>
      </w:r>
      <w:r w:rsidR="00122C09" w:rsidRPr="00122C09">
        <w:rPr>
          <w:sz w:val="24"/>
          <w:szCs w:val="24"/>
          <w:lang w:val="en-GB"/>
        </w:rPr>
        <w:t xml:space="preserve"> </w:t>
      </w:r>
      <w:r w:rsidR="00122C09" w:rsidRPr="00122C09">
        <w:rPr>
          <w:lang w:val="en-GB"/>
        </w:rPr>
        <w:t xml:space="preserve">We have a Raspberry pi with scion server installed on </w:t>
      </w:r>
      <w:r w:rsidR="00122C09">
        <w:rPr>
          <w:lang w:val="en-GB"/>
        </w:rPr>
        <w:t>i</w:t>
      </w:r>
      <w:r w:rsidR="00122C09" w:rsidRPr="00122C09">
        <w:rPr>
          <w:lang w:val="en-GB"/>
        </w:rPr>
        <w:t>t</w:t>
      </w:r>
      <w:r w:rsidR="00122C09">
        <w:rPr>
          <w:lang w:val="en-GB"/>
        </w:rPr>
        <w:t xml:space="preserve"> as a central controlling device</w:t>
      </w:r>
      <w:r w:rsidR="00122C09" w:rsidRPr="00122C09">
        <w:rPr>
          <w:lang w:val="en-GB"/>
        </w:rPr>
        <w:t>,</w:t>
      </w:r>
      <w:r w:rsidR="00122C09">
        <w:rPr>
          <w:lang w:val="en-GB"/>
        </w:rPr>
        <w:t xml:space="preserve"> also we have used an ESP module</w:t>
      </w:r>
      <w:r w:rsidR="00122C09">
        <w:rPr>
          <w:sz w:val="24"/>
          <w:szCs w:val="24"/>
          <w:lang w:val="en-GB"/>
        </w:rPr>
        <w:t xml:space="preserve"> </w:t>
      </w:r>
      <w:r w:rsidR="00122C09">
        <w:rPr>
          <w:lang w:val="en-GB"/>
        </w:rPr>
        <w:t>for establishing the communication between the smoke detector and Raspberry Pi</w:t>
      </w:r>
      <w:r w:rsidR="00C7455C">
        <w:rPr>
          <w:lang w:val="en-GB"/>
        </w:rPr>
        <w:t xml:space="preserve">. </w:t>
      </w:r>
      <w:r w:rsidR="00C7455C" w:rsidRPr="00C7455C">
        <w:rPr>
          <w:lang w:val="en-GB"/>
        </w:rPr>
        <w:t xml:space="preserve">According to the data received from the smoke detector the </w:t>
      </w:r>
      <w:r w:rsidR="00122C09">
        <w:rPr>
          <w:lang w:val="en-GB"/>
        </w:rPr>
        <w:t>ESP module</w:t>
      </w:r>
      <w:r w:rsidR="00C7455C" w:rsidRPr="00C7455C">
        <w:rPr>
          <w:lang w:val="en-GB"/>
        </w:rPr>
        <w:t xml:space="preserve"> will determine whether it is a </w:t>
      </w:r>
      <w:r w:rsidR="00C7455C">
        <w:rPr>
          <w:lang w:val="en-GB"/>
        </w:rPr>
        <w:t>test</w:t>
      </w:r>
      <w:r w:rsidR="00C7455C" w:rsidRPr="00C7455C">
        <w:rPr>
          <w:lang w:val="en-GB"/>
        </w:rPr>
        <w:t xml:space="preserve"> alarm or a genuine one</w:t>
      </w:r>
      <w:r w:rsidR="000232B4">
        <w:rPr>
          <w:lang w:val="en-GB"/>
        </w:rPr>
        <w:t xml:space="preserve">, and </w:t>
      </w:r>
      <w:r w:rsidR="005A7EC3" w:rsidRPr="00C7455C">
        <w:rPr>
          <w:lang w:val="en-GB"/>
        </w:rPr>
        <w:t>the</w:t>
      </w:r>
      <w:r w:rsidR="00C7455C" w:rsidRPr="00C7455C">
        <w:rPr>
          <w:lang w:val="en-GB"/>
        </w:rPr>
        <w:t xml:space="preserve"> whole setup will be constantly in communication with other smart devices and will be monitored by a controlled </w:t>
      </w:r>
      <w:r w:rsidR="00AA2F13">
        <w:rPr>
          <w:lang w:val="en-GB"/>
        </w:rPr>
        <w:t>local machine</w:t>
      </w:r>
      <w:r w:rsidR="00C7455C">
        <w:rPr>
          <w:lang w:val="en-GB"/>
        </w:rPr>
        <w:t>.</w:t>
      </w:r>
    </w:p>
    <w:p w14:paraId="00642DAD" w14:textId="77777777" w:rsidR="00E97402" w:rsidRDefault="00E97402"/>
    <w:p w14:paraId="1E38F9C6"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0AD2F60E" w14:textId="77777777" w:rsidR="00E97402" w:rsidRDefault="00E97402"/>
    <w:bookmarkEnd w:id="0"/>
    <w:p w14:paraId="5A361FC5" w14:textId="77777777" w:rsidR="00E97402" w:rsidRDefault="00E97402">
      <w:pPr>
        <w:pStyle w:val="Heading1"/>
      </w:pPr>
      <w:r>
        <w:t>I</w:t>
      </w:r>
      <w:r>
        <w:rPr>
          <w:sz w:val="16"/>
          <w:szCs w:val="16"/>
        </w:rPr>
        <w:t>NTRODUCTION</w:t>
      </w:r>
    </w:p>
    <w:p w14:paraId="696DBA9B"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43F7336" w14:textId="48290ECF" w:rsidR="00E97402" w:rsidRDefault="00B87F9A" w:rsidP="00122C09">
      <w:pPr>
        <w:pStyle w:val="Text"/>
        <w:ind w:firstLine="0"/>
      </w:pPr>
      <w:r>
        <w:t>he project objective is to develop a smarter smoke detector by enhancing a conventional photo electric smoke detector available in the marke</w:t>
      </w:r>
      <w:r w:rsidR="00957D37">
        <w:t>t</w:t>
      </w:r>
      <w:r w:rsidR="00966DAC">
        <w:t xml:space="preserve">. </w:t>
      </w:r>
      <w:r w:rsidR="004C2A8A">
        <w:t xml:space="preserve"> The normal smoke detectors </w:t>
      </w:r>
      <w:r w:rsidR="00957D37">
        <w:t xml:space="preserve">don’t have the functionality to instantly inform you about the danger if you are not at the specific place. So, in a smart home environment our task is to identify whether the detector is indicating the actual smoke or a simple test alarm and also </w:t>
      </w:r>
      <w:r w:rsidR="000232B4">
        <w:t>to</w:t>
      </w:r>
      <w:r w:rsidR="00957D37">
        <w:t xml:space="preserve"> inform about the situation to the customer instantly. </w:t>
      </w:r>
      <w:r w:rsidR="00481069">
        <w:t xml:space="preserve">The project has two ends, one server end which has the Raspberry Pi and on other end, an ESP 8266 module is attached to the smoke detector. The ESP 8266 module is Wi-Fi based low-cost microchip, which is used to avoid the wired connection between the Raspberry Pi and the Smoke detector. The ESP 8266 module will transmit the data received from smoke detector </w:t>
      </w:r>
      <w:r w:rsidR="00335B23">
        <w:t xml:space="preserve">to the Raspberry Pi </w:t>
      </w:r>
      <w:r w:rsidR="00481069">
        <w:t>through the Wi-Fi.</w:t>
      </w:r>
      <w:r w:rsidR="00335B23">
        <w:t xml:space="preserve"> </w:t>
      </w:r>
      <w:r w:rsidR="00EF0F66">
        <w:t>Additionally,</w:t>
      </w:r>
      <w:r w:rsidR="00335B23">
        <w:t xml:space="preserve"> the ESP 8266 and the smoke detector would made in to a single compact product “Smart Smoke Detector</w:t>
      </w:r>
      <w:r w:rsidR="00EF0F66">
        <w:t>”,</w:t>
      </w:r>
      <w:r w:rsidR="00335B23">
        <w:t xml:space="preserve"> so it would be more beneficial for the households to use the developed system instead of conventional smoke detectors. Moreover, a Graphical User Interface (GUI) using Node-Red </w:t>
      </w:r>
      <w:r w:rsidR="009D219D">
        <w:t>(a</w:t>
      </w:r>
      <w:r w:rsidR="00335B23">
        <w:t xml:space="preserve"> Flow based GUI tool) is developed to visualize the readings from the smoke </w:t>
      </w:r>
      <w:r w:rsidR="00FA26A8">
        <w:t>detector</w:t>
      </w:r>
      <w:r w:rsidR="00335B23">
        <w:t xml:space="preserve">.  </w:t>
      </w:r>
    </w:p>
    <w:p w14:paraId="7133D91F" w14:textId="1B4670B2" w:rsidR="008A3C23" w:rsidRDefault="00FA26A8" w:rsidP="001F4C5C">
      <w:pPr>
        <w:pStyle w:val="Heading1"/>
      </w:pPr>
      <w:r>
        <w:t>Literature Survey</w:t>
      </w:r>
    </w:p>
    <w:p w14:paraId="16B8961C" w14:textId="0F6E9179" w:rsidR="00E97402" w:rsidRDefault="00FA26A8" w:rsidP="00EF0F66">
      <w:pPr>
        <w:pStyle w:val="Text"/>
        <w:ind w:firstLine="0"/>
      </w:pPr>
      <w:r>
        <w:t>In the scope of this project, the initial goal is to gain enough knowledge about the working of smoke detectors and Microchip modules. The smoke detector used in this project is a normal photo electric smoke detector. These detectors make use of light to detect the fire. Inside the detector, there is a light-sensing chamber. In this chamber, a LED projects light in a straight line,</w:t>
      </w:r>
      <w:r w:rsidR="00906952">
        <w:t xml:space="preserve"> when smoke enters this chamber it cuts the LED straight line inside the chamber which rings the alarm. The whole process is controlled by an IC- MC 146010.</w:t>
      </w:r>
    </w:p>
    <w:p w14:paraId="1FCF93D2" w14:textId="76D1A197" w:rsidR="00906952" w:rsidRDefault="005402E1">
      <w:pPr>
        <w:pStyle w:val="Text"/>
      </w:pPr>
      <w:r>
        <w:rPr>
          <w:noProof/>
        </w:rPr>
        <w:drawing>
          <wp:inline distT="0" distB="0" distL="0" distR="0" wp14:anchorId="4AAAB2BD" wp14:editId="72104FC8">
            <wp:extent cx="2751058" cy="262150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n Diagram MC140610.PNG"/>
                    <pic:cNvPicPr/>
                  </pic:nvPicPr>
                  <pic:blipFill>
                    <a:blip r:embed="rId10"/>
                    <a:stretch>
                      <a:fillRect/>
                    </a:stretch>
                  </pic:blipFill>
                  <pic:spPr>
                    <a:xfrm>
                      <a:off x="0" y="0"/>
                      <a:ext cx="2751058" cy="2621507"/>
                    </a:xfrm>
                    <a:prstGeom prst="rect">
                      <a:avLst/>
                    </a:prstGeom>
                  </pic:spPr>
                </pic:pic>
              </a:graphicData>
            </a:graphic>
          </wp:inline>
        </w:drawing>
      </w:r>
    </w:p>
    <w:p w14:paraId="63311A76" w14:textId="4A2A1019" w:rsidR="005402E1" w:rsidRDefault="005402E1">
      <w:pPr>
        <w:pStyle w:val="Text"/>
      </w:pPr>
      <w:r>
        <w:t xml:space="preserve">                Figure 1. Pin Diagram of MC 146010</w:t>
      </w:r>
    </w:p>
    <w:p w14:paraId="4AB8695F" w14:textId="14F0CAEB" w:rsidR="005402E1" w:rsidRDefault="005402E1" w:rsidP="00EF0F66">
      <w:pPr>
        <w:pStyle w:val="Text"/>
        <w:ind w:firstLine="0"/>
      </w:pPr>
      <w:r>
        <w:t xml:space="preserve">The MC 146010 IC has 16 pins, each one has its own purpose. For this project, the I/O pin is read continuously to ensure whether a smoke is detected or not. When a smoke is detected or tested the I/O pin gives a high output signal. </w:t>
      </w:r>
    </w:p>
    <w:p w14:paraId="3D2FA071" w14:textId="547B70E7" w:rsidR="00EF0F66" w:rsidRDefault="00EF0F66" w:rsidP="00EF0F66">
      <w:pPr>
        <w:pStyle w:val="Text"/>
        <w:ind w:firstLine="0"/>
      </w:pPr>
    </w:p>
    <w:p w14:paraId="1EA73459" w14:textId="3B874048" w:rsidR="00EF0F66" w:rsidRDefault="00EF0F66" w:rsidP="00EF0F66">
      <w:pPr>
        <w:pStyle w:val="Text"/>
        <w:ind w:firstLine="0"/>
      </w:pPr>
      <w:r>
        <w:t xml:space="preserve">The ESP8266 is used for the communication part, which is a cheap Wi-Fi based microchip. The ESP 8266 has two mode of operations -Station and Access Point modes, where Access </w:t>
      </w:r>
      <w:r>
        <w:lastRenderedPageBreak/>
        <w:t>point mode allows the ESP to create its own</w:t>
      </w:r>
      <w:r w:rsidR="006C6016">
        <w:t xml:space="preserve"> network and on the other hand the station mode allows the ESP to connect to a Wi-Fi network. </w:t>
      </w:r>
    </w:p>
    <w:p w14:paraId="4EB9D0E3" w14:textId="77777777" w:rsidR="006C6016" w:rsidRDefault="006C6016" w:rsidP="00EF0F66">
      <w:pPr>
        <w:pStyle w:val="Text"/>
        <w:ind w:firstLine="0"/>
      </w:pPr>
    </w:p>
    <w:p w14:paraId="3D93CE05" w14:textId="6A536790" w:rsidR="00EF0F66" w:rsidRDefault="00EF0F66" w:rsidP="00EF0F66">
      <w:pPr>
        <w:pStyle w:val="Text"/>
        <w:ind w:firstLine="0"/>
      </w:pPr>
    </w:p>
    <w:p w14:paraId="1CB8DFAC" w14:textId="4A814320" w:rsidR="00EF0F66" w:rsidRDefault="001B5677" w:rsidP="00EF0F66">
      <w:pPr>
        <w:pStyle w:val="Text"/>
        <w:ind w:firstLine="0"/>
      </w:pPr>
      <w:r>
        <w:rPr>
          <w:noProof/>
        </w:rPr>
        <w:drawing>
          <wp:inline distT="0" distB="0" distL="0" distR="0" wp14:anchorId="5BF8F7E4" wp14:editId="47B865FA">
            <wp:extent cx="2690093" cy="42904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8266 pin.PNG"/>
                    <pic:cNvPicPr/>
                  </pic:nvPicPr>
                  <pic:blipFill>
                    <a:blip r:embed="rId11"/>
                    <a:stretch>
                      <a:fillRect/>
                    </a:stretch>
                  </pic:blipFill>
                  <pic:spPr>
                    <a:xfrm>
                      <a:off x="0" y="0"/>
                      <a:ext cx="2690093" cy="4290432"/>
                    </a:xfrm>
                    <a:prstGeom prst="rect">
                      <a:avLst/>
                    </a:prstGeom>
                  </pic:spPr>
                </pic:pic>
              </a:graphicData>
            </a:graphic>
          </wp:inline>
        </w:drawing>
      </w:r>
    </w:p>
    <w:p w14:paraId="4A0C4D16" w14:textId="54F630AA" w:rsidR="00EF0F66" w:rsidRDefault="00EF0F66" w:rsidP="00EF0F66">
      <w:pPr>
        <w:pStyle w:val="Text"/>
        <w:ind w:firstLine="0"/>
      </w:pPr>
    </w:p>
    <w:p w14:paraId="03B5C446" w14:textId="6027B8FA" w:rsidR="00EF0F66" w:rsidRDefault="006C6016" w:rsidP="00EF0F66">
      <w:pPr>
        <w:pStyle w:val="Text"/>
        <w:ind w:firstLine="0"/>
      </w:pPr>
      <w:r>
        <w:t xml:space="preserve">          </w:t>
      </w:r>
      <w:r w:rsidR="008D09DD">
        <w:t xml:space="preserve">         </w:t>
      </w:r>
      <w:r>
        <w:t xml:space="preserve"> Figure 2. Pinout of </w:t>
      </w:r>
      <w:r w:rsidR="008D09DD">
        <w:t>ESP 8266</w:t>
      </w:r>
    </w:p>
    <w:p w14:paraId="6EF02E5A" w14:textId="0F2F233E" w:rsidR="008D09DD" w:rsidRDefault="008D09DD" w:rsidP="00EF0F66">
      <w:pPr>
        <w:pStyle w:val="Text"/>
        <w:ind w:firstLine="0"/>
      </w:pPr>
    </w:p>
    <w:p w14:paraId="1E67AE68" w14:textId="515674C8" w:rsidR="008D09DD" w:rsidRDefault="008D09DD" w:rsidP="00EF0F66">
      <w:pPr>
        <w:pStyle w:val="Text"/>
        <w:ind w:firstLine="0"/>
      </w:pPr>
      <w:r>
        <w:t xml:space="preserve">The ESP 8266 uses Wi-Fi for the data transmission, which is highly power consuming in order to tackle with this issue the IC provides different sleeping modes  </w:t>
      </w:r>
    </w:p>
    <w:p w14:paraId="29D73FC5" w14:textId="43DBCC09" w:rsidR="00EF0F66" w:rsidRDefault="00EF0F66">
      <w:pPr>
        <w:pStyle w:val="Text"/>
      </w:pPr>
      <w:r>
        <w:t xml:space="preserve">  </w:t>
      </w:r>
    </w:p>
    <w:p w14:paraId="426379C0" w14:textId="796E620B" w:rsidR="00E97B99" w:rsidRDefault="008D09DD" w:rsidP="00E97B99">
      <w:pPr>
        <w:pStyle w:val="Heading2"/>
      </w:pPr>
      <w:r>
        <w:t>Modem Sleep</w:t>
      </w:r>
    </w:p>
    <w:p w14:paraId="006D5DF6" w14:textId="75F4961C" w:rsidR="00E97B99" w:rsidRDefault="004635BC">
      <w:pPr>
        <w:pStyle w:val="Text"/>
      </w:pPr>
      <w:r>
        <w:t xml:space="preserve">Modem sleep mode is enabled only when the ESP is setup in Station </w:t>
      </w:r>
      <w:r>
        <w:t>mode. While in</w:t>
      </w:r>
      <w:r w:rsidR="008D09DD">
        <w:t xml:space="preserve"> modem sleep mode the ESP will disable the modem</w:t>
      </w:r>
      <w:r w:rsidR="00285AF9">
        <w:t xml:space="preserve"> with maintaining a Wi-Fi connection.</w:t>
      </w:r>
      <w:r>
        <w:t xml:space="preserve"> The </w:t>
      </w:r>
      <w:r w:rsidR="00DC4535">
        <w:t xml:space="preserve">ESP stays connected to modem through </w:t>
      </w:r>
      <w:r w:rsidR="00C314AF">
        <w:t>DTIM beacon</w:t>
      </w:r>
      <w:r w:rsidR="00DC4535">
        <w:t xml:space="preserve"> mechanism</w:t>
      </w:r>
      <w:r w:rsidR="00C314AF">
        <w:t>. The usual DTIM beacon interval of the modem is 100ms to 1000ms. The modem sleep is usually used in applications where the CPU powered on.</w:t>
      </w:r>
    </w:p>
    <w:p w14:paraId="7EBA49A8" w14:textId="7AE6A480" w:rsidR="00E97B99" w:rsidRDefault="00C314AF" w:rsidP="00E97B99">
      <w:pPr>
        <w:pStyle w:val="Heading2"/>
      </w:pPr>
      <w:r>
        <w:t>Light Sleep</w:t>
      </w:r>
    </w:p>
    <w:p w14:paraId="728D388F" w14:textId="280A06BA" w:rsidR="00C314AF" w:rsidRDefault="00C314AF" w:rsidP="00370DAE">
      <w:pPr>
        <w:jc w:val="both"/>
      </w:pPr>
      <w:r>
        <w:t xml:space="preserve">     The light sleep mode is very similar to the modem sleep mode, the difference is that the ESP will also power off clock and suspends the internal CPU in order to reduce the power consumption in modem sleep mode.</w:t>
      </w:r>
    </w:p>
    <w:p w14:paraId="23B0DE92" w14:textId="3112FCD6" w:rsidR="00C314AF" w:rsidRDefault="00C314AF" w:rsidP="00C314AF">
      <w:pPr>
        <w:pStyle w:val="Heading2"/>
      </w:pPr>
      <w:r>
        <w:t>Deep Sleep</w:t>
      </w:r>
    </w:p>
    <w:p w14:paraId="407A7D47" w14:textId="2961FE75" w:rsidR="00C314AF" w:rsidRPr="00C314AF" w:rsidRDefault="00C314AF" w:rsidP="00C314AF">
      <w:r>
        <w:t xml:space="preserve">      In deep sleep mode the system will turn off everything the only working module would be </w:t>
      </w:r>
      <w:r w:rsidR="00631E6B">
        <w:t>RTC (Real Time Clock). The deep sleep mode can be activated by connecting the RST pin to D0 pin.</w:t>
      </w:r>
    </w:p>
    <w:p w14:paraId="584B8D68" w14:textId="184C0A0D" w:rsidR="00E97B99" w:rsidRDefault="00631E6B" w:rsidP="00E97B99">
      <w:pPr>
        <w:pStyle w:val="Heading1"/>
      </w:pPr>
      <w:r>
        <w:t>Circuit Design</w:t>
      </w:r>
    </w:p>
    <w:p w14:paraId="64641A00" w14:textId="365CDC8F" w:rsidR="00631E6B" w:rsidRDefault="00631E6B" w:rsidP="00631E6B">
      <w:r>
        <w:t>This chapter discuss</w:t>
      </w:r>
      <w:r w:rsidR="004952B7">
        <w:t xml:space="preserve"> in detail about</w:t>
      </w:r>
      <w:r>
        <w:t xml:space="preserve"> </w:t>
      </w:r>
      <w:r w:rsidR="004952B7">
        <w:t>the project’s circuit design.</w:t>
      </w:r>
    </w:p>
    <w:p w14:paraId="238638A9" w14:textId="77777777" w:rsidR="001B5677" w:rsidRDefault="001B5677" w:rsidP="00631E6B"/>
    <w:p w14:paraId="36BC34C8" w14:textId="54542140" w:rsidR="004952B7" w:rsidRDefault="004952B7" w:rsidP="00631E6B">
      <w:r>
        <w:rPr>
          <w:noProof/>
        </w:rPr>
        <w:drawing>
          <wp:inline distT="0" distB="0" distL="0" distR="0" wp14:anchorId="6794FEEC" wp14:editId="308E0B4C">
            <wp:extent cx="3154680" cy="2514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tic_ESPSmokeCkt.png"/>
                    <pic:cNvPicPr/>
                  </pic:nvPicPr>
                  <pic:blipFill>
                    <a:blip r:embed="rId12"/>
                    <a:stretch>
                      <a:fillRect/>
                    </a:stretch>
                  </pic:blipFill>
                  <pic:spPr>
                    <a:xfrm>
                      <a:off x="0" y="0"/>
                      <a:ext cx="3154680" cy="2514600"/>
                    </a:xfrm>
                    <a:prstGeom prst="rect">
                      <a:avLst/>
                    </a:prstGeom>
                  </pic:spPr>
                </pic:pic>
              </a:graphicData>
            </a:graphic>
          </wp:inline>
        </w:drawing>
      </w:r>
    </w:p>
    <w:p w14:paraId="3A8C6865" w14:textId="6F3875A5" w:rsidR="004952B7" w:rsidRDefault="004952B7" w:rsidP="00631E6B"/>
    <w:p w14:paraId="64063B5E" w14:textId="3DFD6833" w:rsidR="001B5677" w:rsidRDefault="001B5677" w:rsidP="00631E6B">
      <w:r>
        <w:t xml:space="preserve">                         Figure 3. Circuit Diagram</w:t>
      </w:r>
    </w:p>
    <w:p w14:paraId="1CD74B57" w14:textId="77777777" w:rsidR="001B5677" w:rsidRDefault="001B5677" w:rsidP="00631E6B"/>
    <w:p w14:paraId="5E7CE768" w14:textId="2A99AB18" w:rsidR="004952B7" w:rsidRPr="00631E6B" w:rsidRDefault="004952B7" w:rsidP="00631E6B">
      <w:r>
        <w:t>This circuit design can be divided into three integral parts.</w:t>
      </w:r>
    </w:p>
    <w:p w14:paraId="7D3D8C53" w14:textId="26B19156" w:rsidR="00E97B99" w:rsidRDefault="001B5677" w:rsidP="00E97B99">
      <w:pPr>
        <w:pStyle w:val="Heading2"/>
      </w:pPr>
      <w:r>
        <w:t>The Circuit setup for Deep Sleep mode</w:t>
      </w:r>
    </w:p>
    <w:p w14:paraId="70B5F2B0" w14:textId="7FD59380" w:rsidR="00E97B99" w:rsidRDefault="001B5677" w:rsidP="00E97B99">
      <w:pPr>
        <w:pStyle w:val="Text"/>
      </w:pPr>
      <w:r>
        <w:t xml:space="preserve">According to the power concerns, deep sleep mode would be the most applicable mode for this project. The deep sleep mode can be achieved by connecting the RST pin to D0 pin. If the ESP 8266 is in deep sleep mode, the D0 pin could not use for any other purposes. </w:t>
      </w:r>
    </w:p>
    <w:p w14:paraId="75AD4E84" w14:textId="77777777" w:rsidR="001B5677" w:rsidRDefault="001B5677" w:rsidP="00E97B99">
      <w:pPr>
        <w:pStyle w:val="Equation"/>
      </w:pPr>
    </w:p>
    <w:p w14:paraId="5D7ED469" w14:textId="77777777" w:rsidR="001B5677" w:rsidRDefault="001B5677" w:rsidP="00E97B99">
      <w:pPr>
        <w:pStyle w:val="Equation"/>
      </w:pPr>
    </w:p>
    <w:p w14:paraId="6E0C9934" w14:textId="77777777" w:rsidR="001B5677" w:rsidRDefault="001B5677" w:rsidP="00E97B99">
      <w:pPr>
        <w:pStyle w:val="Equation"/>
      </w:pPr>
    </w:p>
    <w:p w14:paraId="5F6EDA5E" w14:textId="77777777" w:rsidR="001B5677" w:rsidRDefault="001B5677" w:rsidP="00E97B99">
      <w:pPr>
        <w:pStyle w:val="Equation"/>
      </w:pPr>
    </w:p>
    <w:p w14:paraId="634A80B6" w14:textId="77777777" w:rsidR="001B5677" w:rsidRDefault="001B5677" w:rsidP="00E97B99">
      <w:pPr>
        <w:pStyle w:val="Equation"/>
      </w:pPr>
    </w:p>
    <w:p w14:paraId="66B5E522" w14:textId="77777777" w:rsidR="001B5677" w:rsidRDefault="001B5677" w:rsidP="00E97B99">
      <w:pPr>
        <w:pStyle w:val="Equation"/>
      </w:pPr>
    </w:p>
    <w:p w14:paraId="0F2C2FD8" w14:textId="347CD1FA" w:rsidR="00E97B99" w:rsidRDefault="009D219D" w:rsidP="009D219D">
      <w:pPr>
        <w:pStyle w:val="Heading2"/>
      </w:pPr>
      <w:r>
        <w:t>The circuit setup to get reading from smoke detector</w:t>
      </w:r>
      <w:r w:rsidR="00E97B99">
        <w:tab/>
      </w:r>
    </w:p>
    <w:p w14:paraId="681CEB4A" w14:textId="535401F6" w:rsidR="009D219D" w:rsidRDefault="009D219D" w:rsidP="009D219D">
      <w:pPr>
        <w:pStyle w:val="Text"/>
        <w:ind w:firstLine="0"/>
      </w:pPr>
    </w:p>
    <w:p w14:paraId="58DC207E" w14:textId="1B91EB2D" w:rsidR="009D219D" w:rsidRDefault="009D219D" w:rsidP="009D219D">
      <w:pPr>
        <w:pStyle w:val="Text"/>
        <w:ind w:firstLine="0"/>
      </w:pPr>
      <w:r>
        <w:t xml:space="preserve">        The I/O pin from smoke detector IC is connected to the GPIO 12.</w:t>
      </w:r>
    </w:p>
    <w:p w14:paraId="47F7DF36" w14:textId="0B3AFE80" w:rsidR="009D219D" w:rsidRDefault="009D219D" w:rsidP="009D219D">
      <w:pPr>
        <w:pStyle w:val="Text"/>
        <w:ind w:firstLine="0"/>
      </w:pPr>
    </w:p>
    <w:p w14:paraId="71422CD8" w14:textId="77777777" w:rsidR="009D219D" w:rsidRDefault="009D219D" w:rsidP="009D219D">
      <w:pPr>
        <w:pStyle w:val="Text"/>
        <w:ind w:firstLine="0"/>
      </w:pPr>
    </w:p>
    <w:p w14:paraId="0200D723" w14:textId="4FA81A1F" w:rsidR="00E97B99" w:rsidRDefault="009D219D" w:rsidP="00E97B99">
      <w:pPr>
        <w:pStyle w:val="Heading1"/>
      </w:pPr>
      <w:r>
        <w:t>PCB Design</w:t>
      </w:r>
    </w:p>
    <w:p w14:paraId="7EFEF49E" w14:textId="511528F0" w:rsidR="009D219D" w:rsidRDefault="009D219D" w:rsidP="009D219D">
      <w:r>
        <w:t>This chapter discusses about the PCB design.</w:t>
      </w:r>
    </w:p>
    <w:p w14:paraId="33D06EE8" w14:textId="5E3B8D73" w:rsidR="009D219D" w:rsidRDefault="009D219D" w:rsidP="009D219D"/>
    <w:p w14:paraId="2DAE6672" w14:textId="169CEBF3" w:rsidR="009D219D" w:rsidRDefault="009D219D" w:rsidP="009D219D"/>
    <w:p w14:paraId="1D147629" w14:textId="3505D52B" w:rsidR="009D219D" w:rsidRDefault="009D219D" w:rsidP="009D219D"/>
    <w:p w14:paraId="3BCF9708" w14:textId="25E1E187" w:rsidR="009D219D" w:rsidRDefault="009D219D" w:rsidP="009D219D"/>
    <w:p w14:paraId="6595C6CA" w14:textId="3DF82FEA" w:rsidR="009D219D" w:rsidRDefault="009D219D" w:rsidP="009D219D"/>
    <w:p w14:paraId="7552F980" w14:textId="5F5A1398" w:rsidR="009D219D" w:rsidRDefault="009D219D" w:rsidP="009D219D">
      <w:r>
        <w:rPr>
          <w:noProof/>
        </w:rPr>
        <w:drawing>
          <wp:inline distT="0" distB="0" distL="0" distR="0" wp14:anchorId="1DAE8D15" wp14:editId="4207C9AB">
            <wp:extent cx="3200400" cy="1540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B_3D.jpg"/>
                    <pic:cNvPicPr/>
                  </pic:nvPicPr>
                  <pic:blipFill>
                    <a:blip r:embed="rId13"/>
                    <a:stretch>
                      <a:fillRect/>
                    </a:stretch>
                  </pic:blipFill>
                  <pic:spPr>
                    <a:xfrm>
                      <a:off x="0" y="0"/>
                      <a:ext cx="3200400" cy="1540510"/>
                    </a:xfrm>
                    <a:prstGeom prst="rect">
                      <a:avLst/>
                    </a:prstGeom>
                  </pic:spPr>
                </pic:pic>
              </a:graphicData>
            </a:graphic>
          </wp:inline>
        </w:drawing>
      </w:r>
    </w:p>
    <w:p w14:paraId="4EE37A74" w14:textId="07DD86DD" w:rsidR="009D219D" w:rsidRDefault="009D219D" w:rsidP="009D219D"/>
    <w:p w14:paraId="588B9424" w14:textId="7DBF0A55" w:rsidR="009D219D" w:rsidRDefault="009D219D" w:rsidP="009D219D"/>
    <w:p w14:paraId="24FC563E" w14:textId="2E0883A8" w:rsidR="009D219D" w:rsidRDefault="009D219D" w:rsidP="009D219D">
      <w:r>
        <w:t xml:space="preserve">                           Figure 4. PCB Design</w:t>
      </w:r>
    </w:p>
    <w:p w14:paraId="3766C623" w14:textId="7CCBF0F9" w:rsidR="009D219D" w:rsidRDefault="009D219D" w:rsidP="009D219D"/>
    <w:p w14:paraId="36E86C81" w14:textId="77777777" w:rsidR="009D219D" w:rsidRPr="009D219D" w:rsidRDefault="009D219D" w:rsidP="009D219D"/>
    <w:p w14:paraId="5C3AA6C6" w14:textId="6A29F3FD" w:rsidR="009D219D" w:rsidRDefault="009D219D" w:rsidP="009D219D">
      <w:pPr>
        <w:pStyle w:val="Heading1"/>
      </w:pPr>
      <w:r>
        <w:t>Wi-Fi Manager</w:t>
      </w:r>
    </w:p>
    <w:p w14:paraId="5BD4A816" w14:textId="15E1244E" w:rsidR="009D219D" w:rsidRDefault="008A6585" w:rsidP="00370DAE">
      <w:pPr>
        <w:jc w:val="both"/>
      </w:pPr>
      <w:r>
        <w:t xml:space="preserve">   </w:t>
      </w:r>
      <w:r w:rsidR="009D219D">
        <w:t xml:space="preserve">The ESP 8266 has two modes of operations- Station mode and Access Point mode. </w:t>
      </w:r>
      <w:r w:rsidR="00370DAE">
        <w:t>Initially</w:t>
      </w:r>
      <w:r w:rsidR="009D219D">
        <w:t xml:space="preserve">, </w:t>
      </w:r>
      <w:r w:rsidR="00370DAE">
        <w:t>when the ESP 8266 is starts up it is configured in Station mode and tries to connect to a Wi-Fi network which is previously saved in ESP 8266. If the ESP8266 is brought up into a new Wi-Fi network, it won’t be connected to the new network. Then it should be made configured in to Access Point mode, so the ESP 8266 will open up a DNS and a webserver.</w:t>
      </w:r>
      <w:r w:rsidR="00984476">
        <w:t xml:space="preserve"> The ESP 8266 then can be connected to the new network by using a Wi-Fi enabled device.</w:t>
      </w:r>
    </w:p>
    <w:p w14:paraId="77C35329" w14:textId="1B5A522B" w:rsidR="00984476" w:rsidRDefault="00984476" w:rsidP="00370DAE">
      <w:pPr>
        <w:jc w:val="both"/>
      </w:pPr>
    </w:p>
    <w:p w14:paraId="03B35085" w14:textId="77777777" w:rsidR="006475FA" w:rsidRDefault="00984476" w:rsidP="006475FA">
      <w:pPr>
        <w:jc w:val="both"/>
      </w:pPr>
      <w:r>
        <w:rPr>
          <w:noProof/>
        </w:rPr>
        <w:drawing>
          <wp:inline distT="0" distB="0" distL="0" distR="0" wp14:anchorId="4A3462BD" wp14:editId="1EC8E544">
            <wp:extent cx="1615440" cy="2727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_2019-12-03-16-10-41.png"/>
                    <pic:cNvPicPr/>
                  </pic:nvPicPr>
                  <pic:blipFill>
                    <a:blip r:embed="rId14"/>
                    <a:stretch>
                      <a:fillRect/>
                    </a:stretch>
                  </pic:blipFill>
                  <pic:spPr>
                    <a:xfrm>
                      <a:off x="0" y="0"/>
                      <a:ext cx="1615440" cy="2727960"/>
                    </a:xfrm>
                    <a:prstGeom prst="rect">
                      <a:avLst/>
                    </a:prstGeom>
                  </pic:spPr>
                </pic:pic>
              </a:graphicData>
            </a:graphic>
          </wp:inline>
        </w:drawing>
      </w:r>
      <w:r w:rsidR="006475FA">
        <w:rPr>
          <w:noProof/>
        </w:rPr>
        <w:drawing>
          <wp:inline distT="0" distB="0" distL="0" distR="0" wp14:anchorId="175CDB57" wp14:editId="43A1E2CC">
            <wp:extent cx="1470660" cy="2727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_2019-12-03-16-11-02.png"/>
                    <pic:cNvPicPr/>
                  </pic:nvPicPr>
                  <pic:blipFill>
                    <a:blip r:embed="rId15"/>
                    <a:stretch>
                      <a:fillRect/>
                    </a:stretch>
                  </pic:blipFill>
                  <pic:spPr>
                    <a:xfrm>
                      <a:off x="0" y="0"/>
                      <a:ext cx="1470660" cy="2727960"/>
                    </a:xfrm>
                    <a:prstGeom prst="rect">
                      <a:avLst/>
                    </a:prstGeom>
                  </pic:spPr>
                </pic:pic>
              </a:graphicData>
            </a:graphic>
          </wp:inline>
        </w:drawing>
      </w:r>
    </w:p>
    <w:p w14:paraId="199FF48C" w14:textId="6805748C" w:rsidR="00E97B99" w:rsidRDefault="006475FA" w:rsidP="006475FA">
      <w:pPr>
        <w:jc w:val="both"/>
      </w:pPr>
      <w:r>
        <w:t xml:space="preserve">                 Figure 5. Wi-Fi Configuration</w:t>
      </w:r>
    </w:p>
    <w:p w14:paraId="43DC7636" w14:textId="7BAFCCD5" w:rsidR="006475FA" w:rsidRDefault="006475FA" w:rsidP="006475FA">
      <w:pPr>
        <w:jc w:val="both"/>
      </w:pPr>
    </w:p>
    <w:p w14:paraId="2251F1B4" w14:textId="32A2C0A2" w:rsidR="006475FA" w:rsidRDefault="006475FA" w:rsidP="006475FA">
      <w:pPr>
        <w:jc w:val="both"/>
      </w:pPr>
      <w:r>
        <w:t xml:space="preserve"> Once the ESP 8266 is connected to a network the credentials would be saved in to the ESP 8266 EPROM. If the module again comes under the same network, it would connect automatically through Station mode of operation.</w:t>
      </w:r>
    </w:p>
    <w:p w14:paraId="3AA4BF3B" w14:textId="3E9AF044" w:rsidR="001B36B1" w:rsidRPr="00E857A2" w:rsidRDefault="008A6585" w:rsidP="008A6585">
      <w:pPr>
        <w:pStyle w:val="Heading1"/>
      </w:pPr>
      <w:r>
        <w:t xml:space="preserve">Battery Performance Calculation </w:t>
      </w:r>
    </w:p>
    <w:p w14:paraId="39EB3E50" w14:textId="6AC5404E" w:rsidR="0013354F" w:rsidRDefault="009F1C30" w:rsidP="009F1C30">
      <w:pPr>
        <w:jc w:val="both"/>
      </w:pPr>
      <w:r>
        <w:t xml:space="preserve">In this projects scopes, making the whole system in to a stand-alone product had great importance. For that the same battery used in the smoke detector should be use to power the ESP 8266. This has a great concern; the Wi-Fi communication </w:t>
      </w:r>
      <w:r>
        <w:t xml:space="preserve">would make the battery to drain quickly. Making the ESP8266 to work on deep sleep mode will reduce the battery drainage and reducing the data transmission would also be beneficial. The ESP will send the data only when there is a smoke is detected or when the smoke is tested. It would also check the battery percentage once in day. According to </w:t>
      </w:r>
      <w:r w:rsidR="00E96420">
        <w:t xml:space="preserve">these operations, </w:t>
      </w:r>
      <w:r>
        <w:t>the battery consumption for this project could</w:t>
      </w:r>
      <w:r w:rsidR="00E96420">
        <w:t xml:space="preserve"> be</w:t>
      </w:r>
      <w:r>
        <w:t xml:space="preserve"> calcula</w:t>
      </w:r>
      <w:r w:rsidR="00E96420">
        <w:t>ted.</w:t>
      </w:r>
    </w:p>
    <w:p w14:paraId="3B80F3B5" w14:textId="5D123654" w:rsidR="00E96420" w:rsidRDefault="00E96420" w:rsidP="009F1C30">
      <w:pPr>
        <w:jc w:val="both"/>
      </w:pPr>
    </w:p>
    <w:p w14:paraId="1EBB0A9C" w14:textId="0892D133" w:rsidR="00E96420" w:rsidRDefault="00E96420" w:rsidP="009F1C30">
      <w:pPr>
        <w:jc w:val="both"/>
      </w:pPr>
    </w:p>
    <w:p w14:paraId="037052CB" w14:textId="0724F13E" w:rsidR="00E96420" w:rsidRDefault="00E96420" w:rsidP="009F1C30">
      <w:pPr>
        <w:jc w:val="both"/>
      </w:pPr>
    </w:p>
    <w:p w14:paraId="2F47938B" w14:textId="67F401ED" w:rsidR="00E96420" w:rsidRDefault="00E96420" w:rsidP="009F1C30">
      <w:pPr>
        <w:jc w:val="both"/>
      </w:pPr>
    </w:p>
    <w:p w14:paraId="16FAD76A" w14:textId="77777777" w:rsidR="00E96420" w:rsidRDefault="00E96420" w:rsidP="009F1C30">
      <w:pPr>
        <w:jc w:val="both"/>
      </w:pPr>
    </w:p>
    <w:p w14:paraId="0DF47202" w14:textId="77777777" w:rsidR="009F1C30" w:rsidRPr="00113F26" w:rsidRDefault="009F1C30" w:rsidP="009F1C30">
      <w:pPr>
        <w:jc w:val="both"/>
        <w:rPr>
          <w:rStyle w:val="Heading2Char"/>
          <w:rFonts w:ascii="Times" w:hAnsi="Times" w:cs="Verdana"/>
          <w:i w:val="0"/>
          <w:color w:val="000000"/>
        </w:rPr>
      </w:pPr>
    </w:p>
    <w:p w14:paraId="63CB2E8D" w14:textId="3C9718D1" w:rsidR="001B36B1" w:rsidRPr="0013354F" w:rsidRDefault="0013354F" w:rsidP="009F1C30">
      <w:pPr>
        <w:pStyle w:val="Heading3"/>
        <w:numPr>
          <w:ilvl w:val="0"/>
          <w:numId w:val="0"/>
        </w:numPr>
        <w:ind w:left="288"/>
        <w:jc w:val="both"/>
      </w:pPr>
      <w:r w:rsidRPr="00113F26">
        <w:rPr>
          <w:rStyle w:val="BodyText2"/>
          <w:rFonts w:ascii="Times" w:hAnsi="Times"/>
          <w:i w:val="0"/>
          <w:sz w:val="20"/>
          <w:szCs w:val="20"/>
        </w:rPr>
        <w:t xml:space="preserve"> </w:t>
      </w:r>
    </w:p>
    <w:p w14:paraId="04C5D40F" w14:textId="77777777" w:rsidR="005D72BB" w:rsidRPr="00717AE1" w:rsidRDefault="005D72BB" w:rsidP="0013354F">
      <w:pPr>
        <w:pStyle w:val="Text"/>
      </w:pPr>
    </w:p>
    <w:p w14:paraId="3464F38E" w14:textId="5AF859C8" w:rsidR="00E97402" w:rsidRDefault="00E97402" w:rsidP="00CF2369">
      <w:pPr>
        <w:pStyle w:val="Heading1"/>
      </w:pPr>
      <w:r>
        <w:t>Co</w:t>
      </w:r>
      <w:r w:rsidR="00E96420">
        <w:t>de Logic</w:t>
      </w:r>
    </w:p>
    <w:p w14:paraId="1FE05997" w14:textId="58538D0C" w:rsidR="00E97402" w:rsidRDefault="00E96420" w:rsidP="00E96420">
      <w:pPr>
        <w:pStyle w:val="Heading2"/>
        <w:numPr>
          <w:ilvl w:val="0"/>
          <w:numId w:val="0"/>
        </w:numPr>
        <w:jc w:val="both"/>
        <w:rPr>
          <w:i w:val="0"/>
        </w:rPr>
      </w:pPr>
      <w:r>
        <w:rPr>
          <w:i w:val="0"/>
        </w:rPr>
        <w:t xml:space="preserve">The ESP8266 is using the MQTT protocol for the data transmission. So, for the interaction between the Raspberry and the ESP 8266 a MQTT broker/client environment must be setup. The raspberry would be programmed as a MQTT broker. In MQTT protocol the main important participates are Publishers and Subscribers, a broker can act as both Publisher and Subscriber. In this project the </w:t>
      </w:r>
      <w:r w:rsidR="00CF2369">
        <w:rPr>
          <w:i w:val="0"/>
        </w:rPr>
        <w:t>ESP 8266 is assigned as a Publisher which will publish a topic and the Raspberry pi as subscriber which would be subscribed in to that topic.</w:t>
      </w:r>
    </w:p>
    <w:p w14:paraId="1856F9F3" w14:textId="5BBFAB07" w:rsidR="00CF2369" w:rsidRDefault="00CF2369" w:rsidP="00CF2369"/>
    <w:p w14:paraId="63111DE2" w14:textId="22B447FC" w:rsidR="00CF2369" w:rsidRDefault="00CF2369" w:rsidP="00CF2369"/>
    <w:p w14:paraId="793A6310" w14:textId="4FF758D1" w:rsidR="00CF2369" w:rsidRDefault="00CF2369" w:rsidP="00CF2369"/>
    <w:p w14:paraId="5F173B71" w14:textId="19503F03" w:rsidR="00CF2369" w:rsidRDefault="00CF2369" w:rsidP="00CF2369"/>
    <w:p w14:paraId="368E0B37" w14:textId="02510E82" w:rsidR="00CF2369" w:rsidRDefault="00CF2369" w:rsidP="00CF2369"/>
    <w:p w14:paraId="7AA63650" w14:textId="557E97E5" w:rsidR="00CF2369" w:rsidRDefault="00CF2369" w:rsidP="00CF2369"/>
    <w:p w14:paraId="74960E45" w14:textId="3BAE645A" w:rsidR="00CF2369" w:rsidRDefault="00CF2369" w:rsidP="00CF2369"/>
    <w:p w14:paraId="2C4CB121" w14:textId="15341010" w:rsidR="00CF2369" w:rsidRDefault="00CF2369" w:rsidP="00CF2369"/>
    <w:p w14:paraId="0958FDD2" w14:textId="360E2A1F" w:rsidR="00CF2369" w:rsidRDefault="00CF2369" w:rsidP="00CF2369"/>
    <w:p w14:paraId="5872B004" w14:textId="42D7719B" w:rsidR="00CF2369" w:rsidRDefault="00CF2369" w:rsidP="00CF2369"/>
    <w:p w14:paraId="5E2E0D37" w14:textId="27BDE2E1" w:rsidR="00CF2369" w:rsidRDefault="00CF2369" w:rsidP="00CF2369"/>
    <w:p w14:paraId="3AB59ACB" w14:textId="64003B68" w:rsidR="00CF2369" w:rsidRDefault="00CF2369" w:rsidP="00CF2369"/>
    <w:p w14:paraId="77F3E091" w14:textId="61FB0812" w:rsidR="00CF2369" w:rsidRDefault="00CF2369" w:rsidP="00CF2369"/>
    <w:p w14:paraId="76717BDE" w14:textId="7AA9F1F9" w:rsidR="00CF2369" w:rsidRDefault="00CF2369" w:rsidP="00CF2369"/>
    <w:p w14:paraId="64B4E740" w14:textId="0B185D97" w:rsidR="00CF2369" w:rsidRDefault="00CF2369" w:rsidP="00CF2369"/>
    <w:p w14:paraId="40CB2D71" w14:textId="4D9B1BBF" w:rsidR="00CF2369" w:rsidRDefault="00CF2369" w:rsidP="00CF2369"/>
    <w:p w14:paraId="5284441B" w14:textId="373591DB" w:rsidR="00CF2369" w:rsidRDefault="00CF2369" w:rsidP="00CF2369"/>
    <w:p w14:paraId="1D29546E" w14:textId="5598B994" w:rsidR="00CF2369" w:rsidRDefault="00CF2369" w:rsidP="00CF2369"/>
    <w:p w14:paraId="5F1456C1" w14:textId="2A510AD9" w:rsidR="00CF2369" w:rsidRDefault="00CF2369" w:rsidP="00CF2369"/>
    <w:p w14:paraId="0219ED6B" w14:textId="37B5D965" w:rsidR="00CF2369" w:rsidRDefault="00CF2369" w:rsidP="00CF2369"/>
    <w:p w14:paraId="5661C206" w14:textId="7F5D31D9" w:rsidR="00CF2369" w:rsidRDefault="00CF2369" w:rsidP="00CF2369"/>
    <w:p w14:paraId="354E5196" w14:textId="189CB5CC" w:rsidR="00CF2369" w:rsidRDefault="00CF2369" w:rsidP="00CF2369"/>
    <w:p w14:paraId="4EF6FF77" w14:textId="74B36672" w:rsidR="00CF2369" w:rsidRDefault="00CF2369" w:rsidP="00CF2369"/>
    <w:p w14:paraId="216E2B09" w14:textId="1A75C96B" w:rsidR="00CF2369" w:rsidRDefault="00CF2369" w:rsidP="00CF2369"/>
    <w:p w14:paraId="33BCDCD9" w14:textId="6F71358A" w:rsidR="00CF2369" w:rsidRDefault="00CF2369" w:rsidP="00CF2369"/>
    <w:p w14:paraId="651FDEA0" w14:textId="12AC84C2" w:rsidR="00CF2369" w:rsidRDefault="00CF2369" w:rsidP="00CF2369"/>
    <w:p w14:paraId="7F6DB7C7" w14:textId="2F303B10" w:rsidR="00CF2369" w:rsidRDefault="00CF2369" w:rsidP="00CF2369"/>
    <w:p w14:paraId="6856B2B2" w14:textId="6112475B" w:rsidR="00CF2369" w:rsidRDefault="00CF2369" w:rsidP="00CF2369"/>
    <w:p w14:paraId="15484F18" w14:textId="120F07D0" w:rsidR="00CF2369" w:rsidRDefault="00CF2369" w:rsidP="00CF2369"/>
    <w:p w14:paraId="65AB83F6" w14:textId="7FF2668E" w:rsidR="00CF2369" w:rsidRDefault="00CF2369" w:rsidP="00CF2369"/>
    <w:p w14:paraId="11554EE6" w14:textId="10C08408" w:rsidR="00CF2369" w:rsidRDefault="00CF2369" w:rsidP="00CF2369"/>
    <w:p w14:paraId="4495DC68" w14:textId="44354FC8" w:rsidR="00CF2369" w:rsidRDefault="00CF2369" w:rsidP="00CF2369"/>
    <w:p w14:paraId="4C4288DE" w14:textId="2F8984FD" w:rsidR="00CF2369" w:rsidRDefault="00CF2369" w:rsidP="00CF2369"/>
    <w:p w14:paraId="49BFBDAB" w14:textId="5BDC2834" w:rsidR="00CF2369" w:rsidRDefault="00CF2369" w:rsidP="00CF2369"/>
    <w:p w14:paraId="27FF3FFD" w14:textId="748E389A" w:rsidR="00CF2369" w:rsidRDefault="00CF2369" w:rsidP="00CF2369">
      <w:r>
        <w:t xml:space="preserve"> </w:t>
      </w:r>
    </w:p>
    <w:p w14:paraId="39123E34" w14:textId="19F64B6E" w:rsidR="00CF2369" w:rsidRDefault="00CF2369" w:rsidP="00CF2369">
      <w:pPr>
        <w:pStyle w:val="Heading1"/>
        <w:jc w:val="left"/>
      </w:pPr>
      <w:r>
        <w:t>Node-Red Flow</w:t>
      </w:r>
    </w:p>
    <w:p w14:paraId="18B876C2" w14:textId="77B0A200" w:rsidR="00CF2369" w:rsidRDefault="00CF2369" w:rsidP="00CF2369"/>
    <w:p w14:paraId="318FF964" w14:textId="19406B78" w:rsidR="00CF2369" w:rsidRDefault="00CF2369" w:rsidP="00CF2369">
      <w:r>
        <w:t xml:space="preserve">Node-Red, a </w:t>
      </w:r>
      <w:r w:rsidR="00A23898">
        <w:t>flow-based</w:t>
      </w:r>
      <w:r>
        <w:t xml:space="preserve"> GUI tools based on JavaScript is used to visualize the data received </w:t>
      </w:r>
      <w:r w:rsidR="00A23898">
        <w:t>from Smoke</w:t>
      </w:r>
      <w:r>
        <w:t xml:space="preserve"> </w:t>
      </w:r>
      <w:r w:rsidR="00A23898">
        <w:t>Detector</w:t>
      </w:r>
      <w:r>
        <w:t>.</w:t>
      </w:r>
      <w:r w:rsidR="00A23898">
        <w:t xml:space="preserve"> The GUI is developed in a local machine ´which would be useful for the user get information about the current situation. </w:t>
      </w:r>
    </w:p>
    <w:p w14:paraId="5767AAB1" w14:textId="3F0C28CF" w:rsidR="00F477F7" w:rsidRDefault="00F477F7" w:rsidP="00CF2369"/>
    <w:p w14:paraId="5086653D" w14:textId="4EE6BF68" w:rsidR="00F477F7" w:rsidRDefault="00F477F7" w:rsidP="00CF2369"/>
    <w:p w14:paraId="0549E85A" w14:textId="28AF4302" w:rsidR="00F477F7" w:rsidRDefault="00F477F7" w:rsidP="00CF2369">
      <w:r>
        <w:rPr>
          <w:noProof/>
        </w:rPr>
        <w:drawing>
          <wp:inline distT="0" distB="0" distL="0" distR="0" wp14:anchorId="66AA6B95" wp14:editId="65E04084">
            <wp:extent cx="3200400" cy="26663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de-red flow.PNG"/>
                    <pic:cNvPicPr/>
                  </pic:nvPicPr>
                  <pic:blipFill>
                    <a:blip r:embed="rId16"/>
                    <a:stretch>
                      <a:fillRect/>
                    </a:stretch>
                  </pic:blipFill>
                  <pic:spPr>
                    <a:xfrm>
                      <a:off x="0" y="0"/>
                      <a:ext cx="3200400" cy="2666365"/>
                    </a:xfrm>
                    <a:prstGeom prst="rect">
                      <a:avLst/>
                    </a:prstGeom>
                  </pic:spPr>
                </pic:pic>
              </a:graphicData>
            </a:graphic>
          </wp:inline>
        </w:drawing>
      </w:r>
    </w:p>
    <w:p w14:paraId="115507FD" w14:textId="06201D9A" w:rsidR="00CF2369" w:rsidRDefault="00CF2369" w:rsidP="00CF2369"/>
    <w:p w14:paraId="191C4243" w14:textId="6C26C959" w:rsidR="00CF2369" w:rsidRDefault="00CF2369" w:rsidP="00CF2369"/>
    <w:p w14:paraId="27074056" w14:textId="285DCB28" w:rsidR="00CF2369" w:rsidRDefault="00F477F7" w:rsidP="00CF2369">
      <w:r>
        <w:t xml:space="preserve">                     Figure 6. Node-Red Flow</w:t>
      </w:r>
    </w:p>
    <w:p w14:paraId="3147797A" w14:textId="1E0BFCC9" w:rsidR="00F477F7" w:rsidRDefault="00F477F7" w:rsidP="00CF2369"/>
    <w:p w14:paraId="4CED7F17" w14:textId="4E31678D" w:rsidR="00F477F7" w:rsidRDefault="00F477F7" w:rsidP="00CF2369"/>
    <w:p w14:paraId="585E7007" w14:textId="7608B90D" w:rsidR="00F477F7" w:rsidRDefault="00F477F7" w:rsidP="00F477F7">
      <w:pPr>
        <w:jc w:val="both"/>
      </w:pPr>
      <w:r>
        <w:t xml:space="preserve"> The data from the smoke detector is received through a MQTT- in node. Which is then separated according to the data, each message is displayed in the dashboard. The battery percentage is displayed using a gauge node. When the detector detects smoke, an immediate warning is displayed in the GUI using a notification node along that an Email is sent in to the users mail id through mail node in the node red.</w:t>
      </w:r>
    </w:p>
    <w:p w14:paraId="47B027DA" w14:textId="4BF5A10C" w:rsidR="00F477F7" w:rsidRDefault="00F477F7" w:rsidP="00F477F7">
      <w:pPr>
        <w:jc w:val="both"/>
      </w:pPr>
    </w:p>
    <w:p w14:paraId="293034CF" w14:textId="69A85EE0" w:rsidR="00F477F7" w:rsidRDefault="00F477F7" w:rsidP="00F477F7">
      <w:pPr>
        <w:jc w:val="both"/>
      </w:pPr>
      <w:r>
        <w:rPr>
          <w:noProof/>
        </w:rPr>
        <w:drawing>
          <wp:inline distT="0" distB="0" distL="0" distR="0" wp14:anchorId="2DB4633F" wp14:editId="39D6CEAE">
            <wp:extent cx="1554480" cy="20116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fehome.PNG"/>
                    <pic:cNvPicPr/>
                  </pic:nvPicPr>
                  <pic:blipFill>
                    <a:blip r:embed="rId17"/>
                    <a:stretch>
                      <a:fillRect/>
                    </a:stretch>
                  </pic:blipFill>
                  <pic:spPr>
                    <a:xfrm>
                      <a:off x="0" y="0"/>
                      <a:ext cx="1554480" cy="2011680"/>
                    </a:xfrm>
                    <a:prstGeom prst="rect">
                      <a:avLst/>
                    </a:prstGeom>
                  </pic:spPr>
                </pic:pic>
              </a:graphicData>
            </a:graphic>
          </wp:inline>
        </w:drawing>
      </w:r>
      <w:r w:rsidR="001D2590">
        <w:t xml:space="preserve"> </w:t>
      </w:r>
      <w:r w:rsidR="001D2590">
        <w:rPr>
          <w:noProof/>
        </w:rPr>
        <w:drawing>
          <wp:inline distT="0" distB="0" distL="0" distR="0" wp14:anchorId="7B4CA3A5" wp14:editId="4CAA5879">
            <wp:extent cx="153162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 Alarm.PNG"/>
                    <pic:cNvPicPr/>
                  </pic:nvPicPr>
                  <pic:blipFill>
                    <a:blip r:embed="rId18"/>
                    <a:stretch>
                      <a:fillRect/>
                    </a:stretch>
                  </pic:blipFill>
                  <pic:spPr>
                    <a:xfrm>
                      <a:off x="0" y="0"/>
                      <a:ext cx="1531620" cy="2019300"/>
                    </a:xfrm>
                    <a:prstGeom prst="rect">
                      <a:avLst/>
                    </a:prstGeom>
                  </pic:spPr>
                </pic:pic>
              </a:graphicData>
            </a:graphic>
          </wp:inline>
        </w:drawing>
      </w:r>
    </w:p>
    <w:p w14:paraId="038E6A22" w14:textId="098A53AD" w:rsidR="00CF2369" w:rsidRDefault="00CF2369" w:rsidP="00CF2369"/>
    <w:p w14:paraId="1AB8C59A" w14:textId="3D816FCD" w:rsidR="00CF2369" w:rsidRDefault="00CF2369" w:rsidP="00CF2369"/>
    <w:p w14:paraId="29AAD08F" w14:textId="77777777" w:rsidR="00CF2369" w:rsidRPr="00CF2369" w:rsidRDefault="00CF2369" w:rsidP="00CF2369"/>
    <w:p w14:paraId="2B3D6C98" w14:textId="67389213" w:rsidR="001D2590" w:rsidRDefault="001D2590" w:rsidP="001D2590">
      <w:pPr>
        <w:pStyle w:val="Heading1"/>
      </w:pPr>
      <w:r>
        <w:t>Conclusion and further works</w:t>
      </w:r>
    </w:p>
    <w:p w14:paraId="0048DC84" w14:textId="31907DEB" w:rsidR="001D2590" w:rsidRDefault="001D2590" w:rsidP="001D2590"/>
    <w:p w14:paraId="6EAA65B2" w14:textId="77777777" w:rsidR="001D2590" w:rsidRPr="001D2590" w:rsidRDefault="001D2590" w:rsidP="001D2590"/>
    <w:p w14:paraId="7CD9C8DF" w14:textId="77777777" w:rsidR="00E97402" w:rsidRDefault="00E97402" w:rsidP="001F4C5C">
      <w:pPr>
        <w:pStyle w:val="ReferenceHead"/>
        <w:jc w:val="both"/>
      </w:pPr>
      <w:r>
        <w:t>Appendix</w:t>
      </w:r>
    </w:p>
    <w:p w14:paraId="49FC1D1B" w14:textId="77777777" w:rsidR="00E97402" w:rsidRDefault="00E97402" w:rsidP="0013354F">
      <w:pPr>
        <w:pStyle w:val="Text"/>
      </w:pPr>
      <w:r>
        <w:t>Appendixes</w:t>
      </w:r>
      <w:r w:rsidR="00EF4701">
        <w:t>, if needed, appear before the ac</w:t>
      </w:r>
      <w:r>
        <w:t>knowledgment.</w:t>
      </w:r>
    </w:p>
    <w:p w14:paraId="4A7E14EA" w14:textId="77777777" w:rsidR="005D72BB" w:rsidRDefault="005D72BB" w:rsidP="005D72BB">
      <w:pPr>
        <w:pStyle w:val="Text"/>
        <w:ind w:firstLine="0"/>
      </w:pPr>
      <w:bookmarkStart w:id="1" w:name="_GoBack"/>
      <w:bookmarkEnd w:id="1"/>
    </w:p>
    <w:p w14:paraId="61F535BD" w14:textId="77777777" w:rsidR="00E97402" w:rsidRDefault="00E97402">
      <w:pPr>
        <w:pStyle w:val="ReferenceHead"/>
      </w:pPr>
      <w:r>
        <w:t>References</w:t>
      </w:r>
    </w:p>
    <w:p w14:paraId="171B809C" w14:textId="77777777" w:rsidR="0076355A" w:rsidRPr="0076355A" w:rsidRDefault="0076355A" w:rsidP="0076355A">
      <w:pPr>
        <w:shd w:val="clear" w:color="auto" w:fill="FFFFFF"/>
        <w:spacing w:line="276" w:lineRule="auto"/>
        <w:rPr>
          <w:color w:val="222222"/>
          <w:sz w:val="16"/>
          <w:szCs w:val="16"/>
        </w:rPr>
      </w:pPr>
    </w:p>
    <w:p w14:paraId="1521983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44D8807E"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40C642CE" w14:textId="77777777" w:rsidR="00C11E83" w:rsidRDefault="00C11E83" w:rsidP="00C11E83">
      <w:pPr>
        <w:widowControl w:val="0"/>
        <w:autoSpaceDE w:val="0"/>
        <w:autoSpaceDN w:val="0"/>
        <w:adjustRightInd w:val="0"/>
        <w:ind w:right="-20"/>
        <w:rPr>
          <w:color w:val="000000"/>
        </w:rPr>
      </w:pPr>
      <w:r>
        <w:rPr>
          <w:i/>
          <w:iCs/>
          <w:color w:val="000000"/>
        </w:rPr>
        <w:t>Examples:</w:t>
      </w:r>
    </w:p>
    <w:p w14:paraId="10FDBB4B"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7106F9A5"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3A42122"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3A97E84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70B7885E"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4BF77968"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FF95CFA"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4C70C6A0"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1D80BFDE"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6F4D7605" w14:textId="77777777" w:rsidR="00C11E83" w:rsidRDefault="00C11E83" w:rsidP="00C11E83">
      <w:pPr>
        <w:widowControl w:val="0"/>
        <w:autoSpaceDE w:val="0"/>
        <w:autoSpaceDN w:val="0"/>
        <w:adjustRightInd w:val="0"/>
        <w:spacing w:line="229" w:lineRule="exact"/>
        <w:ind w:left="361" w:right="-20"/>
        <w:rPr>
          <w:color w:val="000000"/>
        </w:rPr>
      </w:pPr>
    </w:p>
    <w:p w14:paraId="09B59DD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177637D3"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2D485BE4"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BFA032F"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5158F53E"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5CC53D30" w14:textId="77777777" w:rsidR="00C11E83" w:rsidRDefault="00C11E83" w:rsidP="00C11E83">
      <w:pPr>
        <w:autoSpaceDE w:val="0"/>
        <w:autoSpaceDN w:val="0"/>
        <w:adjustRightInd w:val="0"/>
        <w:rPr>
          <w:rFonts w:ascii="TimesNewRomanPSMT" w:hAnsi="TimesNewRomanPSMT" w:cs="TimesNewRomanPSMT"/>
        </w:rPr>
      </w:pPr>
    </w:p>
    <w:p w14:paraId="15C9495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60F151F"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6BAA3EE5"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3BC1F6"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788CF46C"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5289CF64" w14:textId="77777777" w:rsidR="00C11E83" w:rsidRDefault="00C11E83" w:rsidP="00C11E83">
      <w:pPr>
        <w:autoSpaceDE w:val="0"/>
        <w:autoSpaceDN w:val="0"/>
        <w:adjustRightInd w:val="0"/>
        <w:rPr>
          <w:color w:val="000000"/>
        </w:rPr>
      </w:pPr>
    </w:p>
    <w:p w14:paraId="0BE6086C"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12DDC997"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618B5BBA"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3A4ADF6A"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6569AE1D" w14:textId="77777777" w:rsidR="00ED1E14" w:rsidRPr="006C7307" w:rsidRDefault="00ED1E14" w:rsidP="008E0645">
      <w:pPr>
        <w:pStyle w:val="References"/>
      </w:pPr>
      <w:r w:rsidRPr="006C7307">
        <w:rPr>
          <w:i/>
          <w:iCs/>
          <w:color w:val="000000"/>
        </w:rPr>
        <w:t>The Founders’ Constitution</w:t>
      </w:r>
      <w:r w:rsidRPr="006C7307">
        <w:rPr>
          <w:color w:val="000000"/>
        </w:rPr>
        <w:t xml:space="preserve">, Philip B. Kurland and Ralph Lerner, eds., Chicago, IL, USA: Univ. Chicago Press, 1987. </w:t>
      </w:r>
      <w:r w:rsidRPr="006C7307">
        <w:rPr>
          <w:color w:val="000000"/>
        </w:rPr>
        <w:lastRenderedPageBreak/>
        <w:t>[Online]. Available: http://press-pubs.uchicago.edu/founders/</w:t>
      </w:r>
    </w:p>
    <w:p w14:paraId="224968C0"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75445BE6"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5A8671B3" w14:textId="77777777" w:rsidR="001A60B1" w:rsidRDefault="001A60B1" w:rsidP="001A60B1">
      <w:pPr>
        <w:widowControl w:val="0"/>
        <w:autoSpaceDE w:val="0"/>
        <w:autoSpaceDN w:val="0"/>
        <w:adjustRightInd w:val="0"/>
        <w:spacing w:before="5" w:line="140" w:lineRule="exact"/>
        <w:rPr>
          <w:color w:val="000000"/>
          <w:sz w:val="14"/>
          <w:szCs w:val="14"/>
        </w:rPr>
      </w:pPr>
    </w:p>
    <w:p w14:paraId="72C4D6A3"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46B19AA"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1BC43858"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51B25A8A"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4248406A"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68DC0C01"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5CC578F9" w14:textId="77777777" w:rsidR="009E52D0" w:rsidRDefault="009E52D0" w:rsidP="008E0645">
      <w:pPr>
        <w:widowControl w:val="0"/>
        <w:autoSpaceDE w:val="0"/>
        <w:autoSpaceDN w:val="0"/>
        <w:adjustRightInd w:val="0"/>
        <w:spacing w:line="239" w:lineRule="auto"/>
        <w:ind w:right="-54"/>
        <w:jc w:val="both"/>
        <w:rPr>
          <w:i/>
          <w:iCs/>
          <w:color w:val="000000"/>
        </w:rPr>
      </w:pPr>
    </w:p>
    <w:p w14:paraId="1EBED6E7"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1A472BB8"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3764F67B" w14:textId="77777777" w:rsidR="001A60B1" w:rsidRDefault="001A60B1" w:rsidP="008E0645">
      <w:pPr>
        <w:widowControl w:val="0"/>
        <w:autoSpaceDE w:val="0"/>
        <w:autoSpaceDN w:val="0"/>
        <w:adjustRightInd w:val="0"/>
        <w:ind w:right="-20"/>
        <w:rPr>
          <w:color w:val="000000"/>
        </w:rPr>
      </w:pPr>
      <w:r>
        <w:rPr>
          <w:i/>
          <w:iCs/>
          <w:color w:val="000000"/>
        </w:rPr>
        <w:t>Example:</w:t>
      </w:r>
    </w:p>
    <w:p w14:paraId="37508ED9"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2884DD38" w14:textId="77777777" w:rsidR="001A60B1" w:rsidRDefault="001A60B1" w:rsidP="001A60B1">
      <w:pPr>
        <w:widowControl w:val="0"/>
        <w:autoSpaceDE w:val="0"/>
        <w:autoSpaceDN w:val="0"/>
        <w:adjustRightInd w:val="0"/>
        <w:spacing w:before="1" w:line="180" w:lineRule="exact"/>
        <w:rPr>
          <w:color w:val="000000"/>
          <w:sz w:val="18"/>
          <w:szCs w:val="18"/>
        </w:rPr>
      </w:pPr>
    </w:p>
    <w:p w14:paraId="0C2784A4"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63182C24"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3162537F"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2429F0A0"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7800FA85"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5897BCB2" w14:textId="77777777" w:rsidR="008E0645" w:rsidRDefault="008E0645" w:rsidP="001A60B1">
      <w:pPr>
        <w:widowControl w:val="0"/>
        <w:autoSpaceDE w:val="0"/>
        <w:autoSpaceDN w:val="0"/>
        <w:adjustRightInd w:val="0"/>
        <w:spacing w:before="5" w:line="140" w:lineRule="exact"/>
        <w:rPr>
          <w:color w:val="000000"/>
          <w:sz w:val="14"/>
          <w:szCs w:val="14"/>
        </w:rPr>
      </w:pPr>
    </w:p>
    <w:p w14:paraId="502EE695"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3250CDE0"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60F6EBDB"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7BC31675"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064187E9"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1B079D6F" w14:textId="77777777" w:rsidR="001A60B1" w:rsidRDefault="00D7612F" w:rsidP="00D7612F">
      <w:pPr>
        <w:pStyle w:val="References"/>
        <w:numPr>
          <w:ilvl w:val="0"/>
          <w:numId w:val="0"/>
        </w:numPr>
        <w:ind w:left="1170"/>
      </w:pPr>
      <w:r>
        <w:t xml:space="preserve"> </w:t>
      </w:r>
    </w:p>
    <w:p w14:paraId="0E2F701D" w14:textId="77777777" w:rsidR="009F40FB" w:rsidRDefault="009F40FB" w:rsidP="009F40FB">
      <w:pPr>
        <w:pStyle w:val="References"/>
        <w:numPr>
          <w:ilvl w:val="0"/>
          <w:numId w:val="0"/>
        </w:numPr>
        <w:ind w:left="360"/>
      </w:pPr>
    </w:p>
    <w:p w14:paraId="4CECB245" w14:textId="77777777" w:rsidR="00735879" w:rsidRDefault="00735879" w:rsidP="00C378A1">
      <w:pPr>
        <w:autoSpaceDE w:val="0"/>
        <w:autoSpaceDN w:val="0"/>
        <w:adjustRightInd w:val="0"/>
        <w:rPr>
          <w:rFonts w:ascii="TimesNewRomanPS-ItalicMT" w:hAnsi="TimesNewRomanPS-ItalicMT" w:cs="TimesNewRomanPS-ItalicMT"/>
          <w:i/>
          <w:iCs/>
        </w:rPr>
      </w:pPr>
    </w:p>
    <w:p w14:paraId="2F7FE193" w14:textId="77777777" w:rsidR="00735879" w:rsidRDefault="00735879" w:rsidP="00C378A1">
      <w:pPr>
        <w:autoSpaceDE w:val="0"/>
        <w:autoSpaceDN w:val="0"/>
        <w:adjustRightInd w:val="0"/>
        <w:rPr>
          <w:rFonts w:ascii="TimesNewRomanPS-ItalicMT" w:hAnsi="TimesNewRomanPS-ItalicMT" w:cs="TimesNewRomanPS-ItalicMT"/>
          <w:i/>
          <w:iCs/>
        </w:rPr>
      </w:pPr>
    </w:p>
    <w:p w14:paraId="57FD9C71"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3767854D"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1971A42E"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37B43DF2"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8B94076"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15EAB6A7"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686DD897"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591B1456"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7EE80E44"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27783D8B"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ADDB445"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36598C70"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46D8892" w14:textId="77777777" w:rsidR="00C11E83" w:rsidRDefault="00C11E83" w:rsidP="00C11E83">
      <w:pPr>
        <w:widowControl w:val="0"/>
        <w:autoSpaceDE w:val="0"/>
        <w:autoSpaceDN w:val="0"/>
        <w:adjustRightInd w:val="0"/>
        <w:spacing w:before="6" w:line="140" w:lineRule="exact"/>
        <w:rPr>
          <w:color w:val="000000"/>
          <w:sz w:val="14"/>
          <w:szCs w:val="14"/>
        </w:rPr>
      </w:pPr>
    </w:p>
    <w:p w14:paraId="191D0163"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08CAFD39"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6E612768"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2031A75C"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2BEE4186"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6E5487FF"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3BF22511"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5384D88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A73038A"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195B98D5"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A02D2BB"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95B4859"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0DF32DD7"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45324ABA"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35698F3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DA751E6" w14:textId="77777777" w:rsidR="00C378A1" w:rsidRDefault="00C378A1" w:rsidP="00837E47">
      <w:pPr>
        <w:pStyle w:val="References"/>
      </w:pPr>
      <w:r>
        <w:t>A. Harrison, private communication, May 1995.</w:t>
      </w:r>
    </w:p>
    <w:p w14:paraId="06FDAB24" w14:textId="77777777" w:rsidR="00C378A1" w:rsidRDefault="00C378A1" w:rsidP="00837E47">
      <w:pPr>
        <w:pStyle w:val="References"/>
      </w:pPr>
      <w:r>
        <w:t>B. Smith, “An approach to graphs of linear forms,” unpublished.</w:t>
      </w:r>
    </w:p>
    <w:p w14:paraId="4C9B3B99"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7A4A4D45" w14:textId="77777777" w:rsidR="00B70469" w:rsidRDefault="00B70469" w:rsidP="00C378A1">
      <w:pPr>
        <w:autoSpaceDE w:val="0"/>
        <w:autoSpaceDN w:val="0"/>
        <w:adjustRightInd w:val="0"/>
        <w:rPr>
          <w:rFonts w:ascii="TimesNewRomanPS-ItalicMT" w:hAnsi="TimesNewRomanPS-ItalicMT" w:cs="TimesNewRomanPS-ItalicMT"/>
          <w:i/>
          <w:iCs/>
        </w:rPr>
      </w:pPr>
    </w:p>
    <w:p w14:paraId="0F835777"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3CBF2C66"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0D17196D"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4A37324E"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291ADA8"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69BFDF45"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00E540B9" w14:textId="77777777" w:rsidR="0076355A" w:rsidRDefault="0076355A" w:rsidP="0076355A">
      <w:pPr>
        <w:pStyle w:val="References"/>
        <w:numPr>
          <w:ilvl w:val="0"/>
          <w:numId w:val="0"/>
        </w:numPr>
        <w:ind w:left="540" w:hanging="360"/>
        <w:rPr>
          <w:rFonts w:ascii="TimesNewRomanPSMT" w:hAnsi="TimesNewRomanPSMT" w:cs="TimesNewRomanPSMT"/>
        </w:rPr>
      </w:pPr>
    </w:p>
    <w:p w14:paraId="75F0A6D6"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2C3D5156"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47661D58"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33808F4A" w14:textId="77777777" w:rsidR="00F932B6" w:rsidRDefault="00F932B6" w:rsidP="00F932B6">
      <w:pPr>
        <w:pStyle w:val="References"/>
        <w:numPr>
          <w:ilvl w:val="0"/>
          <w:numId w:val="0"/>
        </w:numPr>
        <w:ind w:left="540"/>
      </w:pPr>
    </w:p>
    <w:p w14:paraId="6605C6F3"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06AE338B" w14:textId="77777777" w:rsidR="00F932B6" w:rsidRPr="00F932B6" w:rsidRDefault="00F932B6" w:rsidP="00F932B6">
      <w:pPr>
        <w:pStyle w:val="References"/>
      </w:pPr>
      <w:r w:rsidRPr="00F932B6">
        <w:lastRenderedPageBreak/>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63FC181C" w14:textId="77777777" w:rsidR="00F932B6" w:rsidRDefault="00F932B6" w:rsidP="00F932B6">
      <w:pPr>
        <w:pStyle w:val="References"/>
        <w:numPr>
          <w:ilvl w:val="0"/>
          <w:numId w:val="0"/>
        </w:numPr>
        <w:ind w:left="540" w:hanging="360"/>
      </w:pPr>
    </w:p>
    <w:p w14:paraId="5935E85A" w14:textId="77777777" w:rsidR="0076355A" w:rsidRDefault="0076355A" w:rsidP="0076355A">
      <w:pPr>
        <w:pStyle w:val="References"/>
        <w:numPr>
          <w:ilvl w:val="0"/>
          <w:numId w:val="0"/>
        </w:numPr>
        <w:ind w:left="540" w:hanging="360"/>
        <w:rPr>
          <w:rFonts w:ascii="TimesNewRomanPSMT" w:hAnsi="TimesNewRomanPSMT" w:cs="TimesNewRomanPSMT"/>
        </w:rPr>
      </w:pPr>
    </w:p>
    <w:p w14:paraId="041F9A0B" w14:textId="77777777" w:rsidR="00E97402" w:rsidRDefault="00E97402">
      <w:pPr>
        <w:pStyle w:val="FigureCaption"/>
        <w:rPr>
          <w:b/>
          <w:bCs/>
        </w:rPr>
      </w:pPr>
    </w:p>
    <w:p w14:paraId="4B654733" w14:textId="77777777" w:rsidR="008E0645" w:rsidRDefault="008E0645">
      <w:pPr>
        <w:pStyle w:val="FigureCaption"/>
        <w:rPr>
          <w:b/>
          <w:bCs/>
        </w:rPr>
      </w:pPr>
    </w:p>
    <w:p w14:paraId="07695A01" w14:textId="77777777"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14:anchorId="6C7A838C" wp14:editId="331583D4">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6FAE901B" w14:textId="7777777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16DB6169"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7934A786" w14:textId="77777777" w:rsidR="00B65BD3" w:rsidRDefault="00B65BD3" w:rsidP="00E96A3A">
      <w:pPr>
        <w:pStyle w:val="FigureCaption"/>
        <w:rPr>
          <w:sz w:val="20"/>
          <w:szCs w:val="20"/>
        </w:rPr>
      </w:pPr>
    </w:p>
    <w:p w14:paraId="740BAA3A" w14:textId="77777777" w:rsidR="00B65BD3" w:rsidRDefault="00B65BD3" w:rsidP="00E96A3A">
      <w:pPr>
        <w:pStyle w:val="FigureCaption"/>
        <w:rPr>
          <w:sz w:val="20"/>
          <w:szCs w:val="20"/>
        </w:rPr>
      </w:pPr>
    </w:p>
    <w:p w14:paraId="7E8E584C" w14:textId="77777777" w:rsidR="00B65BD3" w:rsidRDefault="00B65BD3" w:rsidP="00E96A3A">
      <w:pPr>
        <w:pStyle w:val="FigureCaption"/>
        <w:rPr>
          <w:sz w:val="20"/>
          <w:szCs w:val="20"/>
        </w:rPr>
      </w:pPr>
    </w:p>
    <w:p w14:paraId="35DE44BC" w14:textId="77777777" w:rsidR="00B65BD3" w:rsidRDefault="00B65BD3" w:rsidP="00E96A3A">
      <w:pPr>
        <w:pStyle w:val="FigureCaption"/>
        <w:rPr>
          <w:sz w:val="20"/>
          <w:szCs w:val="20"/>
        </w:rPr>
      </w:pPr>
    </w:p>
    <w:p w14:paraId="2AFFB425" w14:textId="77777777" w:rsidR="00E96A3A" w:rsidRPr="00E96A3A" w:rsidRDefault="00E96A3A" w:rsidP="00E96A3A">
      <w:pPr>
        <w:pStyle w:val="FigureCaption"/>
        <w:rPr>
          <w:sz w:val="20"/>
          <w:szCs w:val="20"/>
        </w:rPr>
      </w:pPr>
      <w:r>
        <w:rPr>
          <w:b/>
          <w:bCs/>
        </w:rPr>
        <w:br/>
      </w:r>
    </w:p>
    <w:p w14:paraId="2EAEACBC" w14:textId="77777777" w:rsidR="00693D5D" w:rsidRPr="00CD684F" w:rsidRDefault="007707AB" w:rsidP="00693D5D">
      <w:pPr>
        <w:adjustRightInd w:val="0"/>
        <w:jc w:val="both"/>
      </w:pPr>
      <w:r>
        <w:rPr>
          <w:noProof/>
        </w:rPr>
        <w:drawing>
          <wp:anchor distT="0" distB="0" distL="114300" distR="114300" simplePos="0" relativeHeight="251658752" behindDoc="0" locked="0" layoutInCell="1" allowOverlap="1" wp14:anchorId="5B6F1A21" wp14:editId="504A5415">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7E257219"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D97260F"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2A9C0CC1" w14:textId="77777777" w:rsidR="00D716BA" w:rsidRDefault="00D716BA" w:rsidP="00837E47">
      <w:pPr>
        <w:autoSpaceDE w:val="0"/>
        <w:autoSpaceDN w:val="0"/>
        <w:adjustRightInd w:val="0"/>
        <w:jc w:val="both"/>
        <w:rPr>
          <w:rFonts w:ascii="Times-Roman" w:hAnsi="Times-Roman" w:cs="Times-Roman"/>
        </w:rPr>
      </w:pPr>
    </w:p>
    <w:p w14:paraId="3FA212F8" w14:textId="77777777" w:rsidR="00E96A3A" w:rsidRDefault="00E96A3A" w:rsidP="00837E47">
      <w:pPr>
        <w:autoSpaceDE w:val="0"/>
        <w:autoSpaceDN w:val="0"/>
        <w:adjustRightInd w:val="0"/>
        <w:jc w:val="both"/>
        <w:rPr>
          <w:rFonts w:ascii="Times-Roman" w:hAnsi="Times-Roman" w:cs="Times-Roman"/>
        </w:rPr>
      </w:pPr>
    </w:p>
    <w:p w14:paraId="47BE792D" w14:textId="77777777" w:rsidR="00B65BD3" w:rsidRDefault="00B65BD3" w:rsidP="00837E47">
      <w:pPr>
        <w:autoSpaceDE w:val="0"/>
        <w:autoSpaceDN w:val="0"/>
        <w:adjustRightInd w:val="0"/>
        <w:jc w:val="both"/>
        <w:rPr>
          <w:rFonts w:ascii="Times-Roman" w:hAnsi="Times-Roman" w:cs="Times-Roman"/>
        </w:rPr>
      </w:pPr>
    </w:p>
    <w:p w14:paraId="713B9F51" w14:textId="77777777" w:rsidR="00B65BD3" w:rsidRDefault="00B65BD3" w:rsidP="00837E47">
      <w:pPr>
        <w:autoSpaceDE w:val="0"/>
        <w:autoSpaceDN w:val="0"/>
        <w:adjustRightInd w:val="0"/>
        <w:jc w:val="both"/>
        <w:rPr>
          <w:rFonts w:ascii="Times-Roman" w:hAnsi="Times-Roman" w:cs="Times-Roman"/>
        </w:rPr>
      </w:pPr>
    </w:p>
    <w:p w14:paraId="175BDCD1" w14:textId="77777777" w:rsidR="00B65BD3" w:rsidRDefault="00B65BD3" w:rsidP="00837E47">
      <w:pPr>
        <w:autoSpaceDE w:val="0"/>
        <w:autoSpaceDN w:val="0"/>
        <w:adjustRightInd w:val="0"/>
        <w:jc w:val="both"/>
        <w:rPr>
          <w:rFonts w:ascii="Times-Roman" w:hAnsi="Times-Roman" w:cs="Times-Roman"/>
        </w:rPr>
      </w:pPr>
    </w:p>
    <w:p w14:paraId="3A32F11A" w14:textId="77777777" w:rsidR="00B65BD3" w:rsidRDefault="00B65BD3" w:rsidP="00837E47">
      <w:pPr>
        <w:autoSpaceDE w:val="0"/>
        <w:autoSpaceDN w:val="0"/>
        <w:adjustRightInd w:val="0"/>
        <w:jc w:val="both"/>
        <w:rPr>
          <w:rFonts w:ascii="Times-Roman" w:hAnsi="Times-Roman" w:cs="Times-Roman"/>
        </w:rPr>
      </w:pPr>
    </w:p>
    <w:p w14:paraId="4F584E9B" w14:textId="77777777" w:rsidR="00B65BD3" w:rsidRDefault="00B65BD3" w:rsidP="00837E47">
      <w:pPr>
        <w:autoSpaceDE w:val="0"/>
        <w:autoSpaceDN w:val="0"/>
        <w:adjustRightInd w:val="0"/>
        <w:jc w:val="both"/>
        <w:rPr>
          <w:rFonts w:ascii="Times-Roman" w:hAnsi="Times-Roman" w:cs="Times-Roman"/>
        </w:rPr>
      </w:pPr>
    </w:p>
    <w:p w14:paraId="09CC7A30" w14:textId="77777777" w:rsidR="00B65BD3" w:rsidRPr="008E0645" w:rsidRDefault="00B65BD3" w:rsidP="00837E47">
      <w:pPr>
        <w:autoSpaceDE w:val="0"/>
        <w:autoSpaceDN w:val="0"/>
        <w:adjustRightInd w:val="0"/>
        <w:jc w:val="both"/>
        <w:rPr>
          <w:rFonts w:ascii="Times-Roman" w:hAnsi="Times-Roman" w:cs="Times-Roman"/>
        </w:rPr>
      </w:pPr>
    </w:p>
    <w:p w14:paraId="047829CE"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10E87751" w14:textId="77777777" w:rsidR="00E96A3A" w:rsidRDefault="00E96A3A" w:rsidP="001B2686">
      <w:pPr>
        <w:adjustRightInd w:val="0"/>
        <w:jc w:val="both"/>
        <w:rPr>
          <w:rFonts w:ascii="Times-Roman" w:hAnsi="Times-Roman" w:cs="Times-Roman"/>
        </w:rPr>
      </w:pPr>
    </w:p>
    <w:p w14:paraId="413609BC" w14:textId="77777777" w:rsidR="008F594A" w:rsidRDefault="008F594A" w:rsidP="00E96A3A">
      <w:pPr>
        <w:autoSpaceDE w:val="0"/>
        <w:autoSpaceDN w:val="0"/>
        <w:adjustRightInd w:val="0"/>
        <w:jc w:val="both"/>
        <w:rPr>
          <w:rFonts w:ascii="Times-Roman" w:hAnsi="Times-Roman" w:cs="Times-Roman"/>
        </w:rPr>
      </w:pPr>
    </w:p>
    <w:p w14:paraId="51204AB0" w14:textId="77777777" w:rsidR="008F594A" w:rsidRDefault="008F594A" w:rsidP="00E96A3A">
      <w:pPr>
        <w:autoSpaceDE w:val="0"/>
        <w:autoSpaceDN w:val="0"/>
        <w:adjustRightInd w:val="0"/>
        <w:jc w:val="both"/>
        <w:rPr>
          <w:rFonts w:ascii="Times-Roman" w:hAnsi="Times-Roman" w:cs="Times-Roman"/>
        </w:rPr>
      </w:pPr>
    </w:p>
    <w:p w14:paraId="5EDE1029" w14:textId="77777777" w:rsidR="008F594A" w:rsidRDefault="008F594A" w:rsidP="00E96A3A">
      <w:pPr>
        <w:autoSpaceDE w:val="0"/>
        <w:autoSpaceDN w:val="0"/>
        <w:adjustRightInd w:val="0"/>
        <w:jc w:val="both"/>
        <w:rPr>
          <w:rFonts w:ascii="Times-Roman" w:hAnsi="Times-Roman" w:cs="Times-Roman"/>
        </w:rPr>
      </w:pPr>
    </w:p>
    <w:p w14:paraId="081EE704"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1"/>
          <w:footerReference w:type="default" r:id="rId22"/>
          <w:type w:val="continuous"/>
          <w:pgSz w:w="12240" w:h="15840" w:code="1"/>
          <w:pgMar w:top="1008" w:right="936" w:bottom="1008" w:left="936" w:header="432" w:footer="432" w:gutter="0"/>
          <w:cols w:num="2" w:space="288"/>
        </w:sectPr>
      </w:pPr>
      <w:r>
        <w:rPr>
          <w:rFonts w:ascii="Times-Roman" w:hAnsi="Times-Roman" w:cs="Times-Roman"/>
        </w:rPr>
        <w:t xml:space="preserve"> </w:t>
      </w:r>
    </w:p>
    <w:p w14:paraId="24912A12" w14:textId="77777777"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14:anchorId="4E887947" wp14:editId="64A175DA">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7007AF0E"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71D3A6F7"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 xml:space="preserve">Mr. Author’s awards and honors include the Frew Fellowship (Australian Academy of Science), the I. I. Rabi Prize (APS), the European Frequency and Time Forum Award, the Carl Zeiss </w:t>
      </w:r>
      <w:r w:rsidR="001B2686" w:rsidRPr="00CD684F">
        <w:rPr>
          <w:rFonts w:ascii="Times-Roman" w:hAnsi="Times-Roman" w:cs="Times-Roman"/>
        </w:rPr>
        <w:t>Research Award, the William F. Meggers Award and the Adolph Lomb Medal (OSA).</w:t>
      </w:r>
    </w:p>
    <w:p w14:paraId="5FB94DBC" w14:textId="77777777" w:rsidR="001B2686" w:rsidRDefault="001B2686" w:rsidP="001B2686">
      <w:pPr>
        <w:autoSpaceDE w:val="0"/>
        <w:autoSpaceDN w:val="0"/>
        <w:adjustRightInd w:val="0"/>
        <w:jc w:val="both"/>
        <w:rPr>
          <w:rFonts w:ascii="Times-Roman" w:hAnsi="Times-Roman" w:cs="Times-Roman"/>
        </w:rPr>
      </w:pPr>
    </w:p>
    <w:p w14:paraId="62E816D0" w14:textId="77777777" w:rsidR="001B2686" w:rsidRPr="00CD684F" w:rsidRDefault="001B2686" w:rsidP="001B2686">
      <w:pPr>
        <w:adjustRightInd w:val="0"/>
        <w:jc w:val="both"/>
        <w:rPr>
          <w:rFonts w:ascii="Times-Roman" w:hAnsi="Times-Roman" w:cs="Times-Roman"/>
        </w:rPr>
      </w:pPr>
    </w:p>
    <w:p w14:paraId="7CC00A84"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E73E6" w14:textId="77777777" w:rsidR="00037913" w:rsidRDefault="00037913">
      <w:r>
        <w:separator/>
      </w:r>
    </w:p>
  </w:endnote>
  <w:endnote w:type="continuationSeparator" w:id="0">
    <w:p w14:paraId="7F687129" w14:textId="77777777" w:rsidR="00037913" w:rsidRDefault="0003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B3FE3" w14:textId="77777777" w:rsidR="005A7EC3" w:rsidRDefault="005A7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F823D" w14:textId="77777777" w:rsidR="00037913" w:rsidRDefault="00037913"/>
  </w:footnote>
  <w:footnote w:type="continuationSeparator" w:id="0">
    <w:p w14:paraId="042866B8" w14:textId="77777777" w:rsidR="00037913" w:rsidRDefault="00037913">
      <w:r>
        <w:continuationSeparator/>
      </w:r>
    </w:p>
  </w:footnote>
  <w:footnote w:id="1">
    <w:p w14:paraId="3C95C628" w14:textId="77777777" w:rsidR="005A7EC3" w:rsidRDefault="005A7EC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58DFBCB5" w14:textId="77777777" w:rsidR="005A7EC3" w:rsidRDefault="005A7EC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1A5743DF" w14:textId="77777777" w:rsidR="005A7EC3" w:rsidRDefault="005A7EC3">
      <w:pPr>
        <w:pStyle w:val="FootnoteText"/>
      </w:pPr>
      <w:r>
        <w:t>S. B. Author, Jr., was with Rice University, Houston, TX 77005 USA. He is now with the Department of Physics, Colorado State University, Fort Collins, CO 80523 USA (e-mail: author@lamar.colostate.edu).</w:t>
      </w:r>
    </w:p>
    <w:p w14:paraId="20D38CDE" w14:textId="77777777" w:rsidR="005A7EC3" w:rsidRDefault="005A7EC3">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7B618" w14:textId="77777777" w:rsidR="005A7EC3" w:rsidRDefault="005A7EC3">
    <w:pPr>
      <w:framePr w:wrap="auto" w:vAnchor="text" w:hAnchor="margin" w:xAlign="right" w:y="1"/>
    </w:pPr>
    <w:r>
      <w:fldChar w:fldCharType="begin"/>
    </w:r>
    <w:r>
      <w:instrText xml:space="preserve">PAGE  </w:instrText>
    </w:r>
    <w:r>
      <w:fldChar w:fldCharType="separate"/>
    </w:r>
    <w:r>
      <w:rPr>
        <w:noProof/>
      </w:rPr>
      <w:t>1</w:t>
    </w:r>
    <w:r>
      <w:fldChar w:fldCharType="end"/>
    </w:r>
  </w:p>
  <w:p w14:paraId="44C17270" w14:textId="77777777" w:rsidR="005A7EC3" w:rsidRDefault="005A7EC3">
    <w:pPr>
      <w:ind w:right="360"/>
    </w:pPr>
    <w:r>
      <w:t>&gt; REPLACE THIS LINE WITH YOUR PAPER IDENTIFICATION NUMBER (DOUBLE-CLICK HERE TO EDIT) &lt;</w:t>
    </w:r>
  </w:p>
  <w:p w14:paraId="4C5011FF" w14:textId="77777777" w:rsidR="005A7EC3" w:rsidRDefault="005A7EC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32B4"/>
    <w:rsid w:val="00037913"/>
    <w:rsid w:val="00042E13"/>
    <w:rsid w:val="000A0C2F"/>
    <w:rsid w:val="000A168B"/>
    <w:rsid w:val="000D2BDE"/>
    <w:rsid w:val="00104BB0"/>
    <w:rsid w:val="0010794E"/>
    <w:rsid w:val="00113F26"/>
    <w:rsid w:val="00122C09"/>
    <w:rsid w:val="0013354F"/>
    <w:rsid w:val="00143F2E"/>
    <w:rsid w:val="00144E72"/>
    <w:rsid w:val="00162F3C"/>
    <w:rsid w:val="001768FF"/>
    <w:rsid w:val="001A60B1"/>
    <w:rsid w:val="001B2686"/>
    <w:rsid w:val="001B36B1"/>
    <w:rsid w:val="001B5677"/>
    <w:rsid w:val="001D2590"/>
    <w:rsid w:val="001E7B7A"/>
    <w:rsid w:val="001F4C5C"/>
    <w:rsid w:val="00204478"/>
    <w:rsid w:val="00214E2E"/>
    <w:rsid w:val="00216141"/>
    <w:rsid w:val="00217186"/>
    <w:rsid w:val="002434A1"/>
    <w:rsid w:val="00244473"/>
    <w:rsid w:val="00260894"/>
    <w:rsid w:val="00263943"/>
    <w:rsid w:val="00267B35"/>
    <w:rsid w:val="00285AF9"/>
    <w:rsid w:val="002E1F95"/>
    <w:rsid w:val="002F1A23"/>
    <w:rsid w:val="002F7910"/>
    <w:rsid w:val="00314F82"/>
    <w:rsid w:val="00335B23"/>
    <w:rsid w:val="003427CE"/>
    <w:rsid w:val="00342BE1"/>
    <w:rsid w:val="003461E8"/>
    <w:rsid w:val="00360269"/>
    <w:rsid w:val="00370DAE"/>
    <w:rsid w:val="0037551B"/>
    <w:rsid w:val="00382127"/>
    <w:rsid w:val="00392DBA"/>
    <w:rsid w:val="003C3322"/>
    <w:rsid w:val="003C68C2"/>
    <w:rsid w:val="003D1EBF"/>
    <w:rsid w:val="003D4CAE"/>
    <w:rsid w:val="003F26BD"/>
    <w:rsid w:val="003F52AD"/>
    <w:rsid w:val="0043144F"/>
    <w:rsid w:val="00431BFA"/>
    <w:rsid w:val="004353CF"/>
    <w:rsid w:val="00454956"/>
    <w:rsid w:val="004631BC"/>
    <w:rsid w:val="004635BC"/>
    <w:rsid w:val="00481069"/>
    <w:rsid w:val="00484761"/>
    <w:rsid w:val="00484DD5"/>
    <w:rsid w:val="004952B7"/>
    <w:rsid w:val="004B558A"/>
    <w:rsid w:val="004C1E16"/>
    <w:rsid w:val="004C2543"/>
    <w:rsid w:val="004C2A8A"/>
    <w:rsid w:val="004D15CA"/>
    <w:rsid w:val="004E3E4C"/>
    <w:rsid w:val="004F23A0"/>
    <w:rsid w:val="005003E3"/>
    <w:rsid w:val="005052CD"/>
    <w:rsid w:val="00535307"/>
    <w:rsid w:val="005402E1"/>
    <w:rsid w:val="00550A26"/>
    <w:rsid w:val="00550BF5"/>
    <w:rsid w:val="00567A70"/>
    <w:rsid w:val="005A2A15"/>
    <w:rsid w:val="005A7EC3"/>
    <w:rsid w:val="005C6EA6"/>
    <w:rsid w:val="005D1B15"/>
    <w:rsid w:val="005D2824"/>
    <w:rsid w:val="005D4F1A"/>
    <w:rsid w:val="005D72BB"/>
    <w:rsid w:val="005E692F"/>
    <w:rsid w:val="0062114B"/>
    <w:rsid w:val="00623698"/>
    <w:rsid w:val="00625E96"/>
    <w:rsid w:val="00631E6B"/>
    <w:rsid w:val="006323AE"/>
    <w:rsid w:val="006475FA"/>
    <w:rsid w:val="00647C09"/>
    <w:rsid w:val="00651F2C"/>
    <w:rsid w:val="00677C22"/>
    <w:rsid w:val="00685D0E"/>
    <w:rsid w:val="00693D5D"/>
    <w:rsid w:val="006B7F03"/>
    <w:rsid w:val="006C6016"/>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A6585"/>
    <w:rsid w:val="008C49CC"/>
    <w:rsid w:val="008D09DD"/>
    <w:rsid w:val="008D69E9"/>
    <w:rsid w:val="008E0645"/>
    <w:rsid w:val="008F594A"/>
    <w:rsid w:val="00904C7E"/>
    <w:rsid w:val="00906952"/>
    <w:rsid w:val="0091035B"/>
    <w:rsid w:val="00957D37"/>
    <w:rsid w:val="00966DAC"/>
    <w:rsid w:val="00984476"/>
    <w:rsid w:val="009A1F6E"/>
    <w:rsid w:val="009C7D17"/>
    <w:rsid w:val="009D219D"/>
    <w:rsid w:val="009E484E"/>
    <w:rsid w:val="009E52D0"/>
    <w:rsid w:val="009F1C30"/>
    <w:rsid w:val="009F40FB"/>
    <w:rsid w:val="009F4B45"/>
    <w:rsid w:val="00A22FCB"/>
    <w:rsid w:val="00A23898"/>
    <w:rsid w:val="00A25B3B"/>
    <w:rsid w:val="00A40127"/>
    <w:rsid w:val="00A472F1"/>
    <w:rsid w:val="00A5237D"/>
    <w:rsid w:val="00A554A3"/>
    <w:rsid w:val="00A758EA"/>
    <w:rsid w:val="00A84C80"/>
    <w:rsid w:val="00A91937"/>
    <w:rsid w:val="00A9434E"/>
    <w:rsid w:val="00A95C50"/>
    <w:rsid w:val="00AA2F13"/>
    <w:rsid w:val="00AB79A6"/>
    <w:rsid w:val="00AC4850"/>
    <w:rsid w:val="00B16DB5"/>
    <w:rsid w:val="00B47B59"/>
    <w:rsid w:val="00B53F81"/>
    <w:rsid w:val="00B56C2B"/>
    <w:rsid w:val="00B65BD3"/>
    <w:rsid w:val="00B70469"/>
    <w:rsid w:val="00B72DD8"/>
    <w:rsid w:val="00B72E09"/>
    <w:rsid w:val="00B87F9A"/>
    <w:rsid w:val="00BE067A"/>
    <w:rsid w:val="00BF0C69"/>
    <w:rsid w:val="00BF629B"/>
    <w:rsid w:val="00BF655C"/>
    <w:rsid w:val="00C04A43"/>
    <w:rsid w:val="00C075EF"/>
    <w:rsid w:val="00C11E83"/>
    <w:rsid w:val="00C2378A"/>
    <w:rsid w:val="00C314AF"/>
    <w:rsid w:val="00C378A1"/>
    <w:rsid w:val="00C621D6"/>
    <w:rsid w:val="00C7455C"/>
    <w:rsid w:val="00C75907"/>
    <w:rsid w:val="00C82D86"/>
    <w:rsid w:val="00C907C9"/>
    <w:rsid w:val="00CB4B8D"/>
    <w:rsid w:val="00CC0DDA"/>
    <w:rsid w:val="00CD684F"/>
    <w:rsid w:val="00CF2369"/>
    <w:rsid w:val="00D06623"/>
    <w:rsid w:val="00D1071F"/>
    <w:rsid w:val="00D14C6B"/>
    <w:rsid w:val="00D5536F"/>
    <w:rsid w:val="00D56935"/>
    <w:rsid w:val="00D716BA"/>
    <w:rsid w:val="00D758C6"/>
    <w:rsid w:val="00D7612F"/>
    <w:rsid w:val="00D90C10"/>
    <w:rsid w:val="00D92E96"/>
    <w:rsid w:val="00DA258C"/>
    <w:rsid w:val="00DA4345"/>
    <w:rsid w:val="00DC4535"/>
    <w:rsid w:val="00DE07FA"/>
    <w:rsid w:val="00DE20DB"/>
    <w:rsid w:val="00DF2DDE"/>
    <w:rsid w:val="00DF77C8"/>
    <w:rsid w:val="00E01667"/>
    <w:rsid w:val="00E36209"/>
    <w:rsid w:val="00E37AF9"/>
    <w:rsid w:val="00E420BB"/>
    <w:rsid w:val="00E45B6B"/>
    <w:rsid w:val="00E50DF6"/>
    <w:rsid w:val="00E6336D"/>
    <w:rsid w:val="00E6366C"/>
    <w:rsid w:val="00E96420"/>
    <w:rsid w:val="00E965C5"/>
    <w:rsid w:val="00E96A3A"/>
    <w:rsid w:val="00E97402"/>
    <w:rsid w:val="00E97B99"/>
    <w:rsid w:val="00EB2E9D"/>
    <w:rsid w:val="00ED1E14"/>
    <w:rsid w:val="00EE6FFC"/>
    <w:rsid w:val="00EF0F66"/>
    <w:rsid w:val="00EF10AC"/>
    <w:rsid w:val="00EF4701"/>
    <w:rsid w:val="00EF564E"/>
    <w:rsid w:val="00F22198"/>
    <w:rsid w:val="00F33D49"/>
    <w:rsid w:val="00F3481E"/>
    <w:rsid w:val="00F477F7"/>
    <w:rsid w:val="00F577F6"/>
    <w:rsid w:val="00F65266"/>
    <w:rsid w:val="00F751E1"/>
    <w:rsid w:val="00F77A77"/>
    <w:rsid w:val="00F932B6"/>
    <w:rsid w:val="00FA26A8"/>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7CDC5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C649C-A469-4C99-9785-6E65D555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680</TotalTime>
  <Pages>6</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20804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 </cp:lastModifiedBy>
  <cp:revision>8</cp:revision>
  <cp:lastPrinted>2012-08-02T18:53:00Z</cp:lastPrinted>
  <dcterms:created xsi:type="dcterms:W3CDTF">2019-09-22T17:24:00Z</dcterms:created>
  <dcterms:modified xsi:type="dcterms:W3CDTF">2019-12-03T16:28:00Z</dcterms:modified>
</cp:coreProperties>
</file>